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A40FF" w14:textId="0DDF7390" w:rsidR="00E2260C" w:rsidRPr="00AD0713" w:rsidRDefault="00E2260C" w:rsidP="006B39F1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bookmarkStart w:id="0" w:name="_GoBack"/>
      <w:bookmarkEnd w:id="0"/>
      <w:r w:rsidR="009D2528">
        <w:rPr>
          <w:rFonts w:hint="eastAsia"/>
          <w:b/>
          <w:sz w:val="32"/>
          <w:szCs w:val="32"/>
        </w:rPr>
        <w:t>本地配置</w:t>
      </w:r>
      <w:proofErr w:type="spellStart"/>
      <w:r w:rsidR="009D2528">
        <w:rPr>
          <w:rFonts w:hint="eastAsia"/>
          <w:b/>
          <w:sz w:val="32"/>
          <w:szCs w:val="32"/>
        </w:rPr>
        <w:t>svn</w:t>
      </w:r>
      <w:proofErr w:type="spellEnd"/>
      <w:r w:rsidR="009D2528">
        <w:rPr>
          <w:rFonts w:hint="eastAsia"/>
          <w:b/>
          <w:sz w:val="32"/>
          <w:szCs w:val="32"/>
        </w:rPr>
        <w:t xml:space="preserve"> hook</w:t>
      </w:r>
    </w:p>
    <w:p w14:paraId="6FBE0818" w14:textId="187BBA19" w:rsidR="00E2260C" w:rsidRDefault="00E2260C" w:rsidP="00313FAF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鼠标右键打开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settings</w:t>
      </w:r>
      <w:r>
        <w:rPr>
          <w:rFonts w:hint="eastAsia"/>
        </w:rPr>
        <w:t>界面，左侧定位到</w:t>
      </w:r>
      <w:r>
        <w:rPr>
          <w:rFonts w:hint="eastAsia"/>
        </w:rPr>
        <w:t>Hook Script</w:t>
      </w:r>
      <w:r>
        <w:rPr>
          <w:rFonts w:hint="eastAsia"/>
        </w:rPr>
        <w:t>，然后点击</w:t>
      </w:r>
      <w:r>
        <w:rPr>
          <w:rFonts w:hint="eastAsia"/>
        </w:rPr>
        <w:t>Add</w:t>
      </w:r>
      <w:r>
        <w:rPr>
          <w:rFonts w:hint="eastAsia"/>
        </w:rPr>
        <w:t>按钮</w:t>
      </w:r>
    </w:p>
    <w:p w14:paraId="3C1F5139" w14:textId="2981C341" w:rsidR="00313FAF" w:rsidRDefault="00F04720" w:rsidP="00313FAF">
      <w:r>
        <w:rPr>
          <w:noProof/>
        </w:rPr>
        <w:drawing>
          <wp:inline distT="0" distB="0" distL="0" distR="0" wp14:anchorId="722C6AC7" wp14:editId="49085836">
            <wp:extent cx="5278755" cy="35265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52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1548" w14:textId="7B2D6BFD" w:rsidR="00E2260C" w:rsidRDefault="00E2260C" w:rsidP="00313FAF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按照下面红色框内的选择</w:t>
      </w:r>
    </w:p>
    <w:p w14:paraId="30D35732" w14:textId="71ACC73D" w:rsidR="00E2260C" w:rsidRDefault="00F04720" w:rsidP="00E2260C">
      <w:r>
        <w:rPr>
          <w:noProof/>
        </w:rPr>
        <w:drawing>
          <wp:inline distT="0" distB="0" distL="0" distR="0" wp14:anchorId="0C646C98" wp14:editId="7CCF5D4C">
            <wp:extent cx="5278755" cy="222269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22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E724" w14:textId="12F1FBC4" w:rsidR="006F4FE4" w:rsidRDefault="00E2260C" w:rsidP="00E2260C">
      <w:r>
        <w:rPr>
          <w:rFonts w:hint="eastAsia"/>
        </w:rPr>
        <w:t>Working Copy Path</w:t>
      </w:r>
      <w:r>
        <w:rPr>
          <w:rFonts w:hint="eastAsia"/>
        </w:rPr>
        <w:t>：选择</w:t>
      </w:r>
      <w:r w:rsidR="00C50AEA">
        <w:rPr>
          <w:rFonts w:hint="eastAsia"/>
        </w:rPr>
        <w:t>本地</w:t>
      </w:r>
      <w:r w:rsidR="00C50AEA">
        <w:rPr>
          <w:rFonts w:hint="eastAsia"/>
        </w:rPr>
        <w:t>LX6</w:t>
      </w:r>
      <w:r w:rsidR="00C50AEA">
        <w:rPr>
          <w:rFonts w:hint="eastAsia"/>
        </w:rPr>
        <w:t>项目的</w:t>
      </w:r>
      <w:r w:rsidR="00C50AEA">
        <w:rPr>
          <w:rFonts w:hint="eastAsia"/>
        </w:rPr>
        <w:t>Assets</w:t>
      </w:r>
      <w:r w:rsidR="00C50AEA">
        <w:rPr>
          <w:rFonts w:hint="eastAsia"/>
        </w:rPr>
        <w:t>目录路径</w:t>
      </w:r>
      <w:r w:rsidR="000873AF">
        <w:rPr>
          <w:rFonts w:hint="eastAsia"/>
        </w:rPr>
        <w:t>。</w:t>
      </w:r>
    </w:p>
    <w:p w14:paraId="00EA80B9" w14:textId="3BA99C39" w:rsidR="004E035C" w:rsidRPr="003C6D18" w:rsidRDefault="00E2260C" w:rsidP="004E035C">
      <w:r>
        <w:rPr>
          <w:rFonts w:hint="eastAsia"/>
        </w:rPr>
        <w:t>Command Line To Execute</w:t>
      </w:r>
      <w:r>
        <w:rPr>
          <w:rFonts w:hint="eastAsia"/>
        </w:rPr>
        <w:t>：</w:t>
      </w:r>
      <w:r w:rsidR="006F4FE4">
        <w:rPr>
          <w:rFonts w:hint="eastAsia"/>
        </w:rPr>
        <w:t>前面填写本地</w:t>
      </w:r>
      <w:r w:rsidR="006F4FE4">
        <w:rPr>
          <w:rFonts w:hint="eastAsia"/>
        </w:rPr>
        <w:t>python3</w:t>
      </w:r>
      <w:r w:rsidR="006F4FE4">
        <w:rPr>
          <w:rFonts w:hint="eastAsia"/>
        </w:rPr>
        <w:t>所在的路径，可以参考截图，直接使用</w:t>
      </w:r>
      <w:r w:rsidR="006F4FE4">
        <w:rPr>
          <w:rFonts w:hint="eastAsia"/>
        </w:rPr>
        <w:t>lx6</w:t>
      </w:r>
      <w:r w:rsidR="006F4FE4">
        <w:rPr>
          <w:rFonts w:hint="eastAsia"/>
        </w:rPr>
        <w:t>自带的</w:t>
      </w:r>
      <w:r w:rsidR="006F4FE4">
        <w:rPr>
          <w:rFonts w:hint="eastAsia"/>
        </w:rPr>
        <w:t>python3</w:t>
      </w:r>
      <w:r w:rsidR="006F4FE4">
        <w:rPr>
          <w:rFonts w:hint="eastAsia"/>
        </w:rPr>
        <w:t>的路径；后面是</w:t>
      </w:r>
      <w:proofErr w:type="spellStart"/>
      <w:r w:rsidR="006F4FE4">
        <w:rPr>
          <w:rFonts w:hint="eastAsia"/>
        </w:rPr>
        <w:t>svn</w:t>
      </w:r>
      <w:proofErr w:type="spellEnd"/>
      <w:r w:rsidR="006F4FE4">
        <w:rPr>
          <w:rFonts w:hint="eastAsia"/>
        </w:rPr>
        <w:t xml:space="preserve"> hook</w:t>
      </w:r>
      <w:r w:rsidR="006F4FE4">
        <w:rPr>
          <w:rFonts w:hint="eastAsia"/>
        </w:rPr>
        <w:t>的脚本文件，参考截图，找到本地对应的脚本文件即可。</w:t>
      </w:r>
    </w:p>
    <w:p w14:paraId="3AA5467A" w14:textId="0C3CA7BD" w:rsidR="00613733" w:rsidRPr="003C6D18" w:rsidRDefault="00613733" w:rsidP="00E2260C"/>
    <w:sectPr w:rsidR="00613733" w:rsidRPr="003C6D18" w:rsidSect="00800CA2">
      <w:headerReference w:type="default" r:id="rId11"/>
      <w:footerReference w:type="default" r:id="rId12"/>
      <w:pgSz w:w="11907" w:h="16839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B2AB7" w14:textId="77777777" w:rsidR="007E3641" w:rsidRDefault="007E3641">
      <w:r>
        <w:separator/>
      </w:r>
    </w:p>
  </w:endnote>
  <w:endnote w:type="continuationSeparator" w:id="0">
    <w:p w14:paraId="474A731D" w14:textId="77777777" w:rsidR="007E3641" w:rsidRDefault="007E3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8F676" w14:textId="71C9039B" w:rsidR="00A74A86" w:rsidRDefault="00A74A86">
    <w:pPr>
      <w:pStyle w:val="a4"/>
    </w:pPr>
    <w:r>
      <w:rPr>
        <w:rFonts w:hint="eastAsia"/>
        <w:kern w:val="0"/>
        <w:szCs w:val="21"/>
      </w:rPr>
      <w:t>作者：</w:t>
    </w:r>
    <w:r w:rsidR="00C67203">
      <w:rPr>
        <w:rFonts w:hint="eastAsia"/>
        <w:kern w:val="0"/>
        <w:szCs w:val="21"/>
      </w:rPr>
      <w:t>王超尘</w:t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B39F1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/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6B39F1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ab/>
      <w:t xml:space="preserve">    </w:t>
    </w:r>
    <w:r>
      <w:rPr>
        <w:rFonts w:hint="eastAsia"/>
        <w:kern w:val="0"/>
        <w:szCs w:val="21"/>
      </w:rPr>
      <w:t>日期：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"yyyy-M-d" </w:instrText>
    </w:r>
    <w:r>
      <w:rPr>
        <w:kern w:val="0"/>
        <w:szCs w:val="21"/>
      </w:rPr>
      <w:fldChar w:fldCharType="separate"/>
    </w:r>
    <w:r w:rsidR="00AD0713">
      <w:rPr>
        <w:noProof/>
        <w:kern w:val="0"/>
        <w:szCs w:val="21"/>
      </w:rPr>
      <w:t>2017-4-17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750192" w14:textId="77777777" w:rsidR="007E3641" w:rsidRDefault="007E3641">
      <w:r>
        <w:separator/>
      </w:r>
    </w:p>
  </w:footnote>
  <w:footnote w:type="continuationSeparator" w:id="0">
    <w:p w14:paraId="7073AD67" w14:textId="77777777" w:rsidR="007E3641" w:rsidRDefault="007E36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76FF1" w14:textId="77777777" w:rsidR="00A74A86" w:rsidRDefault="00A74A86">
    <w:pPr>
      <w:pStyle w:val="a3"/>
      <w:pBdr>
        <w:bottom w:val="single" w:sz="6" w:space="4" w:color="auto"/>
      </w:pBdr>
      <w:jc w:val="both"/>
    </w:pPr>
    <w:r>
      <w:rPr>
        <w:rFonts w:hint="eastAsia"/>
        <w:noProof/>
      </w:rPr>
      <w:drawing>
        <wp:inline distT="0" distB="0" distL="0" distR="0" wp14:anchorId="427615D6" wp14:editId="47307C06">
          <wp:extent cx="1371600" cy="342900"/>
          <wp:effectExtent l="19050" t="0" r="0" b="0"/>
          <wp:docPr id="1" name="图片 1" descr="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A82"/>
    <w:multiLevelType w:val="hybridMultilevel"/>
    <w:tmpl w:val="E6ECA07C"/>
    <w:lvl w:ilvl="0" w:tplc="5B8A3BB4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06F106EF"/>
    <w:multiLevelType w:val="hybridMultilevel"/>
    <w:tmpl w:val="E3D291FE"/>
    <w:lvl w:ilvl="0" w:tplc="32728F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10DBE"/>
    <w:multiLevelType w:val="hybridMultilevel"/>
    <w:tmpl w:val="B0A424FA"/>
    <w:lvl w:ilvl="0" w:tplc="0060D5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340BAA"/>
    <w:multiLevelType w:val="hybridMultilevel"/>
    <w:tmpl w:val="403CD336"/>
    <w:lvl w:ilvl="0" w:tplc="3454C8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D6625E"/>
    <w:multiLevelType w:val="hybridMultilevel"/>
    <w:tmpl w:val="D1AA2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0F12AC3"/>
    <w:multiLevelType w:val="hybridMultilevel"/>
    <w:tmpl w:val="75DAA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3C10C3"/>
    <w:multiLevelType w:val="hybridMultilevel"/>
    <w:tmpl w:val="64603B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826916"/>
    <w:multiLevelType w:val="hybridMultilevel"/>
    <w:tmpl w:val="16CE3084"/>
    <w:lvl w:ilvl="0" w:tplc="8410D446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>
    <w:nsid w:val="39646992"/>
    <w:multiLevelType w:val="hybridMultilevel"/>
    <w:tmpl w:val="09EE64FC"/>
    <w:lvl w:ilvl="0" w:tplc="FA1A8244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9E96651"/>
    <w:multiLevelType w:val="hybridMultilevel"/>
    <w:tmpl w:val="16CE3084"/>
    <w:lvl w:ilvl="0" w:tplc="8410D446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0">
    <w:nsid w:val="472F07F5"/>
    <w:multiLevelType w:val="hybridMultilevel"/>
    <w:tmpl w:val="25E4FEA4"/>
    <w:lvl w:ilvl="0" w:tplc="02561D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EE60165"/>
    <w:multiLevelType w:val="hybridMultilevel"/>
    <w:tmpl w:val="A39E6D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13D64FA"/>
    <w:multiLevelType w:val="multilevel"/>
    <w:tmpl w:val="42B6BD8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80"/>
        </w:tabs>
        <w:ind w:left="68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abstractNum w:abstractNumId="13">
    <w:nsid w:val="51F26B39"/>
    <w:multiLevelType w:val="hybridMultilevel"/>
    <w:tmpl w:val="B05E7CA8"/>
    <w:lvl w:ilvl="0" w:tplc="39CCA64E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7726953"/>
    <w:multiLevelType w:val="hybridMultilevel"/>
    <w:tmpl w:val="A42CD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D9E381C"/>
    <w:multiLevelType w:val="hybridMultilevel"/>
    <w:tmpl w:val="FB347E28"/>
    <w:lvl w:ilvl="0" w:tplc="D3FE37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F9271D"/>
    <w:multiLevelType w:val="hybridMultilevel"/>
    <w:tmpl w:val="7CAC3E08"/>
    <w:lvl w:ilvl="0" w:tplc="04090001">
      <w:start w:val="1"/>
      <w:numFmt w:val="bullet"/>
      <w:lvlText w:val=""/>
      <w:lvlJc w:val="left"/>
      <w:pPr>
        <w:ind w:left="10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20"/>
      </w:pPr>
      <w:rPr>
        <w:rFonts w:ascii="Wingdings" w:hAnsi="Wingdings" w:hint="default"/>
      </w:rPr>
    </w:lvl>
  </w:abstractNum>
  <w:abstractNum w:abstractNumId="17">
    <w:nsid w:val="6BB13B01"/>
    <w:multiLevelType w:val="hybridMultilevel"/>
    <w:tmpl w:val="087A6C4A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BF019DB"/>
    <w:multiLevelType w:val="hybridMultilevel"/>
    <w:tmpl w:val="09EE64FC"/>
    <w:lvl w:ilvl="0" w:tplc="FA1A8244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1AB71FC"/>
    <w:multiLevelType w:val="hybridMultilevel"/>
    <w:tmpl w:val="24AE8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4036666"/>
    <w:multiLevelType w:val="hybridMultilevel"/>
    <w:tmpl w:val="A6FCB7EE"/>
    <w:lvl w:ilvl="0" w:tplc="9EF6CF8C">
      <w:start w:val="1"/>
      <w:numFmt w:val="decimalEnclosedCircle"/>
      <w:lvlText w:val="%1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21">
    <w:nsid w:val="7B065A04"/>
    <w:multiLevelType w:val="hybridMultilevel"/>
    <w:tmpl w:val="19427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1"/>
  </w:num>
  <w:num w:numId="4">
    <w:abstractNumId w:val="16"/>
  </w:num>
  <w:num w:numId="5">
    <w:abstractNumId w:val="20"/>
  </w:num>
  <w:num w:numId="6">
    <w:abstractNumId w:val="4"/>
  </w:num>
  <w:num w:numId="7">
    <w:abstractNumId w:val="21"/>
  </w:num>
  <w:num w:numId="8">
    <w:abstractNumId w:val="13"/>
  </w:num>
  <w:num w:numId="9">
    <w:abstractNumId w:val="14"/>
  </w:num>
  <w:num w:numId="10">
    <w:abstractNumId w:val="10"/>
  </w:num>
  <w:num w:numId="11">
    <w:abstractNumId w:val="6"/>
  </w:num>
  <w:num w:numId="12">
    <w:abstractNumId w:val="19"/>
  </w:num>
  <w:num w:numId="13">
    <w:abstractNumId w:val="5"/>
  </w:num>
  <w:num w:numId="14">
    <w:abstractNumId w:val="3"/>
  </w:num>
  <w:num w:numId="15">
    <w:abstractNumId w:val="2"/>
  </w:num>
  <w:num w:numId="16">
    <w:abstractNumId w:val="1"/>
  </w:num>
  <w:num w:numId="17">
    <w:abstractNumId w:val="18"/>
  </w:num>
  <w:num w:numId="18">
    <w:abstractNumId w:val="9"/>
  </w:num>
  <w:num w:numId="19">
    <w:abstractNumId w:val="7"/>
  </w:num>
  <w:num w:numId="20">
    <w:abstractNumId w:val="8"/>
  </w:num>
  <w:num w:numId="21">
    <w:abstractNumId w:val="0"/>
  </w:num>
  <w:num w:numId="22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47"/>
    <w:rsid w:val="00000CDB"/>
    <w:rsid w:val="00001B6A"/>
    <w:rsid w:val="000022D8"/>
    <w:rsid w:val="000032CD"/>
    <w:rsid w:val="0000373D"/>
    <w:rsid w:val="000040AE"/>
    <w:rsid w:val="000058F3"/>
    <w:rsid w:val="000061F2"/>
    <w:rsid w:val="000118B4"/>
    <w:rsid w:val="0001393D"/>
    <w:rsid w:val="000147D1"/>
    <w:rsid w:val="00015237"/>
    <w:rsid w:val="00020435"/>
    <w:rsid w:val="00020A73"/>
    <w:rsid w:val="00022D91"/>
    <w:rsid w:val="00022E02"/>
    <w:rsid w:val="00022E86"/>
    <w:rsid w:val="00023BC5"/>
    <w:rsid w:val="00023D07"/>
    <w:rsid w:val="00024487"/>
    <w:rsid w:val="0002455C"/>
    <w:rsid w:val="000260A9"/>
    <w:rsid w:val="0002610D"/>
    <w:rsid w:val="00026137"/>
    <w:rsid w:val="000262CB"/>
    <w:rsid w:val="00026DB9"/>
    <w:rsid w:val="000272D1"/>
    <w:rsid w:val="000327A7"/>
    <w:rsid w:val="00033049"/>
    <w:rsid w:val="00033824"/>
    <w:rsid w:val="00036944"/>
    <w:rsid w:val="00042029"/>
    <w:rsid w:val="00042C24"/>
    <w:rsid w:val="000446D7"/>
    <w:rsid w:val="00044EAF"/>
    <w:rsid w:val="00047589"/>
    <w:rsid w:val="00047B4A"/>
    <w:rsid w:val="00051393"/>
    <w:rsid w:val="00052B0C"/>
    <w:rsid w:val="000547C1"/>
    <w:rsid w:val="00055F64"/>
    <w:rsid w:val="00056595"/>
    <w:rsid w:val="00056C62"/>
    <w:rsid w:val="00057111"/>
    <w:rsid w:val="0005733F"/>
    <w:rsid w:val="00057572"/>
    <w:rsid w:val="00060ACE"/>
    <w:rsid w:val="00060B1A"/>
    <w:rsid w:val="00060F36"/>
    <w:rsid w:val="00061A14"/>
    <w:rsid w:val="00062778"/>
    <w:rsid w:val="00062EBF"/>
    <w:rsid w:val="00063400"/>
    <w:rsid w:val="0006386C"/>
    <w:rsid w:val="00066053"/>
    <w:rsid w:val="0006605E"/>
    <w:rsid w:val="000662B0"/>
    <w:rsid w:val="00067068"/>
    <w:rsid w:val="00067A13"/>
    <w:rsid w:val="00070D30"/>
    <w:rsid w:val="00070DCE"/>
    <w:rsid w:val="00071D8C"/>
    <w:rsid w:val="000720D7"/>
    <w:rsid w:val="00075571"/>
    <w:rsid w:val="000755DE"/>
    <w:rsid w:val="00075A9E"/>
    <w:rsid w:val="00075E15"/>
    <w:rsid w:val="000773EE"/>
    <w:rsid w:val="000804BE"/>
    <w:rsid w:val="00083129"/>
    <w:rsid w:val="00083F0E"/>
    <w:rsid w:val="00084210"/>
    <w:rsid w:val="00084816"/>
    <w:rsid w:val="000855A5"/>
    <w:rsid w:val="000873AF"/>
    <w:rsid w:val="00093CB6"/>
    <w:rsid w:val="00094C70"/>
    <w:rsid w:val="00094FB3"/>
    <w:rsid w:val="000974E5"/>
    <w:rsid w:val="000979A1"/>
    <w:rsid w:val="000A0653"/>
    <w:rsid w:val="000A13F2"/>
    <w:rsid w:val="000A200F"/>
    <w:rsid w:val="000A2797"/>
    <w:rsid w:val="000A5FF9"/>
    <w:rsid w:val="000B0AA9"/>
    <w:rsid w:val="000B23A5"/>
    <w:rsid w:val="000B29C9"/>
    <w:rsid w:val="000B40FA"/>
    <w:rsid w:val="000B5B57"/>
    <w:rsid w:val="000C0DF4"/>
    <w:rsid w:val="000C2516"/>
    <w:rsid w:val="000C3AC5"/>
    <w:rsid w:val="000C3B2D"/>
    <w:rsid w:val="000C4794"/>
    <w:rsid w:val="000C5172"/>
    <w:rsid w:val="000C5349"/>
    <w:rsid w:val="000C5D0E"/>
    <w:rsid w:val="000C6966"/>
    <w:rsid w:val="000D09DD"/>
    <w:rsid w:val="000D104A"/>
    <w:rsid w:val="000D15BE"/>
    <w:rsid w:val="000D1C5F"/>
    <w:rsid w:val="000D32EB"/>
    <w:rsid w:val="000D66F9"/>
    <w:rsid w:val="000D68FD"/>
    <w:rsid w:val="000D7712"/>
    <w:rsid w:val="000D7C9C"/>
    <w:rsid w:val="000E0B63"/>
    <w:rsid w:val="000E389C"/>
    <w:rsid w:val="000E5725"/>
    <w:rsid w:val="000E68A7"/>
    <w:rsid w:val="000E6EFA"/>
    <w:rsid w:val="000E7BD7"/>
    <w:rsid w:val="000F0114"/>
    <w:rsid w:val="000F31A8"/>
    <w:rsid w:val="000F4D3E"/>
    <w:rsid w:val="000F5E0A"/>
    <w:rsid w:val="00101154"/>
    <w:rsid w:val="00101824"/>
    <w:rsid w:val="0010240C"/>
    <w:rsid w:val="00105711"/>
    <w:rsid w:val="00105AC5"/>
    <w:rsid w:val="00105E18"/>
    <w:rsid w:val="001060BD"/>
    <w:rsid w:val="001071AA"/>
    <w:rsid w:val="00107AEA"/>
    <w:rsid w:val="00107B5D"/>
    <w:rsid w:val="001107B9"/>
    <w:rsid w:val="00110C28"/>
    <w:rsid w:val="00111FE9"/>
    <w:rsid w:val="001129DC"/>
    <w:rsid w:val="00112F73"/>
    <w:rsid w:val="00113227"/>
    <w:rsid w:val="001134C0"/>
    <w:rsid w:val="00115D25"/>
    <w:rsid w:val="00120645"/>
    <w:rsid w:val="001208D5"/>
    <w:rsid w:val="00123321"/>
    <w:rsid w:val="00124B90"/>
    <w:rsid w:val="00126C8F"/>
    <w:rsid w:val="0012704B"/>
    <w:rsid w:val="00127675"/>
    <w:rsid w:val="0012776C"/>
    <w:rsid w:val="001303D6"/>
    <w:rsid w:val="00130BD1"/>
    <w:rsid w:val="00130BD5"/>
    <w:rsid w:val="001318E4"/>
    <w:rsid w:val="00133E70"/>
    <w:rsid w:val="00134F6E"/>
    <w:rsid w:val="00136873"/>
    <w:rsid w:val="00137C9B"/>
    <w:rsid w:val="00140E29"/>
    <w:rsid w:val="00141107"/>
    <w:rsid w:val="001415D1"/>
    <w:rsid w:val="00145732"/>
    <w:rsid w:val="00146DDA"/>
    <w:rsid w:val="00150A8C"/>
    <w:rsid w:val="00150ACB"/>
    <w:rsid w:val="0015444B"/>
    <w:rsid w:val="00154E57"/>
    <w:rsid w:val="00155814"/>
    <w:rsid w:val="001566CA"/>
    <w:rsid w:val="00156F5A"/>
    <w:rsid w:val="00157C55"/>
    <w:rsid w:val="00160EE2"/>
    <w:rsid w:val="00162EC1"/>
    <w:rsid w:val="001634A6"/>
    <w:rsid w:val="0016536E"/>
    <w:rsid w:val="00165740"/>
    <w:rsid w:val="00165C4B"/>
    <w:rsid w:val="00166439"/>
    <w:rsid w:val="00167878"/>
    <w:rsid w:val="00167F55"/>
    <w:rsid w:val="0017007E"/>
    <w:rsid w:val="00171777"/>
    <w:rsid w:val="0017244C"/>
    <w:rsid w:val="0017271A"/>
    <w:rsid w:val="00175AA1"/>
    <w:rsid w:val="00176B9A"/>
    <w:rsid w:val="00180432"/>
    <w:rsid w:val="0018196B"/>
    <w:rsid w:val="00182A0B"/>
    <w:rsid w:val="001844F2"/>
    <w:rsid w:val="00184D0F"/>
    <w:rsid w:val="001854D1"/>
    <w:rsid w:val="001857BC"/>
    <w:rsid w:val="00186FC5"/>
    <w:rsid w:val="00187F8B"/>
    <w:rsid w:val="00190035"/>
    <w:rsid w:val="00190B80"/>
    <w:rsid w:val="001915B1"/>
    <w:rsid w:val="00191C70"/>
    <w:rsid w:val="00193976"/>
    <w:rsid w:val="00196162"/>
    <w:rsid w:val="001962C3"/>
    <w:rsid w:val="001966D3"/>
    <w:rsid w:val="00196EE6"/>
    <w:rsid w:val="00197C71"/>
    <w:rsid w:val="001A0CDF"/>
    <w:rsid w:val="001A176C"/>
    <w:rsid w:val="001A2ECF"/>
    <w:rsid w:val="001A3FF6"/>
    <w:rsid w:val="001A4973"/>
    <w:rsid w:val="001A4C6C"/>
    <w:rsid w:val="001A527B"/>
    <w:rsid w:val="001A5712"/>
    <w:rsid w:val="001A5970"/>
    <w:rsid w:val="001A5A0E"/>
    <w:rsid w:val="001A6EC2"/>
    <w:rsid w:val="001A7309"/>
    <w:rsid w:val="001A7955"/>
    <w:rsid w:val="001B1E4E"/>
    <w:rsid w:val="001B28A6"/>
    <w:rsid w:val="001B3347"/>
    <w:rsid w:val="001B3993"/>
    <w:rsid w:val="001B3D6D"/>
    <w:rsid w:val="001B4A5F"/>
    <w:rsid w:val="001B4D6F"/>
    <w:rsid w:val="001B70FD"/>
    <w:rsid w:val="001B7B2C"/>
    <w:rsid w:val="001B7C02"/>
    <w:rsid w:val="001C3EEE"/>
    <w:rsid w:val="001C4A91"/>
    <w:rsid w:val="001C5022"/>
    <w:rsid w:val="001C5430"/>
    <w:rsid w:val="001C66BD"/>
    <w:rsid w:val="001C7F05"/>
    <w:rsid w:val="001D064B"/>
    <w:rsid w:val="001D064F"/>
    <w:rsid w:val="001D14E9"/>
    <w:rsid w:val="001D1736"/>
    <w:rsid w:val="001D1E80"/>
    <w:rsid w:val="001D2F77"/>
    <w:rsid w:val="001D30DB"/>
    <w:rsid w:val="001D4AD9"/>
    <w:rsid w:val="001D4C8A"/>
    <w:rsid w:val="001D765D"/>
    <w:rsid w:val="001E27D7"/>
    <w:rsid w:val="001E2C7A"/>
    <w:rsid w:val="001E54B9"/>
    <w:rsid w:val="001E631B"/>
    <w:rsid w:val="001E6603"/>
    <w:rsid w:val="001E7637"/>
    <w:rsid w:val="001F47F2"/>
    <w:rsid w:val="001F4FAC"/>
    <w:rsid w:val="001F577B"/>
    <w:rsid w:val="001F6111"/>
    <w:rsid w:val="001F73D4"/>
    <w:rsid w:val="001F7405"/>
    <w:rsid w:val="001F7B51"/>
    <w:rsid w:val="001F7E4A"/>
    <w:rsid w:val="00200579"/>
    <w:rsid w:val="00201BF4"/>
    <w:rsid w:val="00203F13"/>
    <w:rsid w:val="002040E5"/>
    <w:rsid w:val="002059F7"/>
    <w:rsid w:val="0020619B"/>
    <w:rsid w:val="002116BF"/>
    <w:rsid w:val="00214BA9"/>
    <w:rsid w:val="002150CF"/>
    <w:rsid w:val="00215103"/>
    <w:rsid w:val="00216C13"/>
    <w:rsid w:val="002253B7"/>
    <w:rsid w:val="00225765"/>
    <w:rsid w:val="00225934"/>
    <w:rsid w:val="00225C55"/>
    <w:rsid w:val="00226BA4"/>
    <w:rsid w:val="00226C8B"/>
    <w:rsid w:val="0022743A"/>
    <w:rsid w:val="00231872"/>
    <w:rsid w:val="00231F02"/>
    <w:rsid w:val="00232E69"/>
    <w:rsid w:val="00233E78"/>
    <w:rsid w:val="002342F0"/>
    <w:rsid w:val="00236069"/>
    <w:rsid w:val="00236BFC"/>
    <w:rsid w:val="00236CB6"/>
    <w:rsid w:val="0024022E"/>
    <w:rsid w:val="00241742"/>
    <w:rsid w:val="00241BED"/>
    <w:rsid w:val="00243DB0"/>
    <w:rsid w:val="00244036"/>
    <w:rsid w:val="00245A38"/>
    <w:rsid w:val="00245C77"/>
    <w:rsid w:val="00246DC0"/>
    <w:rsid w:val="00247824"/>
    <w:rsid w:val="00247BC6"/>
    <w:rsid w:val="00250384"/>
    <w:rsid w:val="002503C5"/>
    <w:rsid w:val="00252383"/>
    <w:rsid w:val="00252D6F"/>
    <w:rsid w:val="00253355"/>
    <w:rsid w:val="00254F2A"/>
    <w:rsid w:val="002558E4"/>
    <w:rsid w:val="00255A26"/>
    <w:rsid w:val="002561D6"/>
    <w:rsid w:val="00256209"/>
    <w:rsid w:val="002562FD"/>
    <w:rsid w:val="002571D0"/>
    <w:rsid w:val="00257845"/>
    <w:rsid w:val="00257C41"/>
    <w:rsid w:val="0026343B"/>
    <w:rsid w:val="00266DBD"/>
    <w:rsid w:val="00271E4B"/>
    <w:rsid w:val="0027271B"/>
    <w:rsid w:val="002775E7"/>
    <w:rsid w:val="002808C2"/>
    <w:rsid w:val="0028116D"/>
    <w:rsid w:val="0028283F"/>
    <w:rsid w:val="00283967"/>
    <w:rsid w:val="00283D47"/>
    <w:rsid w:val="0028439E"/>
    <w:rsid w:val="002846D4"/>
    <w:rsid w:val="0028535D"/>
    <w:rsid w:val="002862B6"/>
    <w:rsid w:val="00292650"/>
    <w:rsid w:val="00295DAB"/>
    <w:rsid w:val="00297795"/>
    <w:rsid w:val="002A00FA"/>
    <w:rsid w:val="002A1C1C"/>
    <w:rsid w:val="002A491D"/>
    <w:rsid w:val="002A5948"/>
    <w:rsid w:val="002A60A9"/>
    <w:rsid w:val="002A6E2D"/>
    <w:rsid w:val="002B123E"/>
    <w:rsid w:val="002B1E5C"/>
    <w:rsid w:val="002B4BA2"/>
    <w:rsid w:val="002B5469"/>
    <w:rsid w:val="002B72BD"/>
    <w:rsid w:val="002C072A"/>
    <w:rsid w:val="002C0E17"/>
    <w:rsid w:val="002C3173"/>
    <w:rsid w:val="002C5BC7"/>
    <w:rsid w:val="002D06FD"/>
    <w:rsid w:val="002D0AAF"/>
    <w:rsid w:val="002D103F"/>
    <w:rsid w:val="002D2F05"/>
    <w:rsid w:val="002D3515"/>
    <w:rsid w:val="002D3C1A"/>
    <w:rsid w:val="002D6B47"/>
    <w:rsid w:val="002E1617"/>
    <w:rsid w:val="002E34B6"/>
    <w:rsid w:val="002E49E0"/>
    <w:rsid w:val="002E4E32"/>
    <w:rsid w:val="002E5883"/>
    <w:rsid w:val="002F0233"/>
    <w:rsid w:val="002F0867"/>
    <w:rsid w:val="002F134C"/>
    <w:rsid w:val="002F1D6C"/>
    <w:rsid w:val="002F2E12"/>
    <w:rsid w:val="002F42B2"/>
    <w:rsid w:val="002F534F"/>
    <w:rsid w:val="00302D20"/>
    <w:rsid w:val="003031E0"/>
    <w:rsid w:val="0030486C"/>
    <w:rsid w:val="00305133"/>
    <w:rsid w:val="00305195"/>
    <w:rsid w:val="00306358"/>
    <w:rsid w:val="0030678D"/>
    <w:rsid w:val="00306BA4"/>
    <w:rsid w:val="00306CD1"/>
    <w:rsid w:val="0030799E"/>
    <w:rsid w:val="00307FD8"/>
    <w:rsid w:val="003124A3"/>
    <w:rsid w:val="00313520"/>
    <w:rsid w:val="00313630"/>
    <w:rsid w:val="00313FAF"/>
    <w:rsid w:val="00314722"/>
    <w:rsid w:val="003161B3"/>
    <w:rsid w:val="00316281"/>
    <w:rsid w:val="00316934"/>
    <w:rsid w:val="00316DD3"/>
    <w:rsid w:val="0031743D"/>
    <w:rsid w:val="0032155B"/>
    <w:rsid w:val="00321F00"/>
    <w:rsid w:val="0032350E"/>
    <w:rsid w:val="0032388B"/>
    <w:rsid w:val="00323EE7"/>
    <w:rsid w:val="00324D2E"/>
    <w:rsid w:val="00325E64"/>
    <w:rsid w:val="0032757C"/>
    <w:rsid w:val="00327E61"/>
    <w:rsid w:val="00330621"/>
    <w:rsid w:val="00330C15"/>
    <w:rsid w:val="003312A1"/>
    <w:rsid w:val="00332BE6"/>
    <w:rsid w:val="00333933"/>
    <w:rsid w:val="003344EA"/>
    <w:rsid w:val="00341712"/>
    <w:rsid w:val="003421CE"/>
    <w:rsid w:val="00344B02"/>
    <w:rsid w:val="00350281"/>
    <w:rsid w:val="003502F6"/>
    <w:rsid w:val="00351736"/>
    <w:rsid w:val="00352E18"/>
    <w:rsid w:val="00353B0C"/>
    <w:rsid w:val="00354ACB"/>
    <w:rsid w:val="00355B41"/>
    <w:rsid w:val="003560F8"/>
    <w:rsid w:val="00356581"/>
    <w:rsid w:val="00360EBC"/>
    <w:rsid w:val="00361C15"/>
    <w:rsid w:val="00363EDF"/>
    <w:rsid w:val="00364BF5"/>
    <w:rsid w:val="00364F51"/>
    <w:rsid w:val="00365F19"/>
    <w:rsid w:val="00366A7E"/>
    <w:rsid w:val="00366D59"/>
    <w:rsid w:val="00367315"/>
    <w:rsid w:val="0036762E"/>
    <w:rsid w:val="0037011F"/>
    <w:rsid w:val="00371E3C"/>
    <w:rsid w:val="0037303B"/>
    <w:rsid w:val="0037324F"/>
    <w:rsid w:val="003740C0"/>
    <w:rsid w:val="00374EFF"/>
    <w:rsid w:val="00375B2F"/>
    <w:rsid w:val="00376063"/>
    <w:rsid w:val="00377C8F"/>
    <w:rsid w:val="00380499"/>
    <w:rsid w:val="00380A51"/>
    <w:rsid w:val="00380F24"/>
    <w:rsid w:val="003819FC"/>
    <w:rsid w:val="00384833"/>
    <w:rsid w:val="0038506F"/>
    <w:rsid w:val="00386033"/>
    <w:rsid w:val="00387369"/>
    <w:rsid w:val="00387732"/>
    <w:rsid w:val="0039154D"/>
    <w:rsid w:val="00393BFC"/>
    <w:rsid w:val="00393D21"/>
    <w:rsid w:val="0039403C"/>
    <w:rsid w:val="003957CB"/>
    <w:rsid w:val="00396115"/>
    <w:rsid w:val="003962D4"/>
    <w:rsid w:val="003971B3"/>
    <w:rsid w:val="00397558"/>
    <w:rsid w:val="00397AFF"/>
    <w:rsid w:val="003A0A7D"/>
    <w:rsid w:val="003A209E"/>
    <w:rsid w:val="003A23CA"/>
    <w:rsid w:val="003A27A7"/>
    <w:rsid w:val="003A347E"/>
    <w:rsid w:val="003A48C5"/>
    <w:rsid w:val="003A5A00"/>
    <w:rsid w:val="003A7AC9"/>
    <w:rsid w:val="003B109C"/>
    <w:rsid w:val="003B2E57"/>
    <w:rsid w:val="003B56D4"/>
    <w:rsid w:val="003B5B28"/>
    <w:rsid w:val="003B6774"/>
    <w:rsid w:val="003B7591"/>
    <w:rsid w:val="003C00C9"/>
    <w:rsid w:val="003C097C"/>
    <w:rsid w:val="003C0BE3"/>
    <w:rsid w:val="003C1ADE"/>
    <w:rsid w:val="003C1E5A"/>
    <w:rsid w:val="003C3D2C"/>
    <w:rsid w:val="003C41B0"/>
    <w:rsid w:val="003C6845"/>
    <w:rsid w:val="003C6B6C"/>
    <w:rsid w:val="003C6D18"/>
    <w:rsid w:val="003C6DC5"/>
    <w:rsid w:val="003C7771"/>
    <w:rsid w:val="003D01E2"/>
    <w:rsid w:val="003D2A42"/>
    <w:rsid w:val="003D2AAD"/>
    <w:rsid w:val="003D51F1"/>
    <w:rsid w:val="003D7D9C"/>
    <w:rsid w:val="003E0590"/>
    <w:rsid w:val="003E4B12"/>
    <w:rsid w:val="003E6034"/>
    <w:rsid w:val="003E710C"/>
    <w:rsid w:val="003F0D71"/>
    <w:rsid w:val="003F106A"/>
    <w:rsid w:val="003F1B94"/>
    <w:rsid w:val="003F292A"/>
    <w:rsid w:val="003F2F16"/>
    <w:rsid w:val="003F3DD4"/>
    <w:rsid w:val="003F42D0"/>
    <w:rsid w:val="003F54F4"/>
    <w:rsid w:val="003F7444"/>
    <w:rsid w:val="00400B5C"/>
    <w:rsid w:val="00401C4B"/>
    <w:rsid w:val="0040270D"/>
    <w:rsid w:val="00410267"/>
    <w:rsid w:val="004112A4"/>
    <w:rsid w:val="00411D2B"/>
    <w:rsid w:val="004144EE"/>
    <w:rsid w:val="00414AA8"/>
    <w:rsid w:val="004157A9"/>
    <w:rsid w:val="004165AE"/>
    <w:rsid w:val="00416D06"/>
    <w:rsid w:val="00417824"/>
    <w:rsid w:val="00417840"/>
    <w:rsid w:val="004202FE"/>
    <w:rsid w:val="00422442"/>
    <w:rsid w:val="00422C1E"/>
    <w:rsid w:val="00423EC2"/>
    <w:rsid w:val="00424C94"/>
    <w:rsid w:val="004252E1"/>
    <w:rsid w:val="004253D5"/>
    <w:rsid w:val="00425A9B"/>
    <w:rsid w:val="00425C8B"/>
    <w:rsid w:val="00425D30"/>
    <w:rsid w:val="00426303"/>
    <w:rsid w:val="00426C54"/>
    <w:rsid w:val="00431129"/>
    <w:rsid w:val="00431D50"/>
    <w:rsid w:val="00431EFE"/>
    <w:rsid w:val="00432673"/>
    <w:rsid w:val="004344D4"/>
    <w:rsid w:val="00435D0F"/>
    <w:rsid w:val="00435EAB"/>
    <w:rsid w:val="00440B7D"/>
    <w:rsid w:val="00442D0D"/>
    <w:rsid w:val="004433D6"/>
    <w:rsid w:val="0044437A"/>
    <w:rsid w:val="00444477"/>
    <w:rsid w:val="0044487C"/>
    <w:rsid w:val="004467C9"/>
    <w:rsid w:val="00446862"/>
    <w:rsid w:val="00446DDF"/>
    <w:rsid w:val="00447CBB"/>
    <w:rsid w:val="00451CFA"/>
    <w:rsid w:val="004521B1"/>
    <w:rsid w:val="004550F7"/>
    <w:rsid w:val="004561BB"/>
    <w:rsid w:val="00456C45"/>
    <w:rsid w:val="00462D20"/>
    <w:rsid w:val="00463265"/>
    <w:rsid w:val="0046353B"/>
    <w:rsid w:val="00463598"/>
    <w:rsid w:val="004641D7"/>
    <w:rsid w:val="004649CE"/>
    <w:rsid w:val="004676FB"/>
    <w:rsid w:val="004719BE"/>
    <w:rsid w:val="00471F8D"/>
    <w:rsid w:val="00473D7A"/>
    <w:rsid w:val="00474DAC"/>
    <w:rsid w:val="004800D4"/>
    <w:rsid w:val="00480DE5"/>
    <w:rsid w:val="00481F49"/>
    <w:rsid w:val="004824D4"/>
    <w:rsid w:val="0048284A"/>
    <w:rsid w:val="00482B13"/>
    <w:rsid w:val="00484B42"/>
    <w:rsid w:val="004852E1"/>
    <w:rsid w:val="00485CEA"/>
    <w:rsid w:val="0048639B"/>
    <w:rsid w:val="0048705E"/>
    <w:rsid w:val="00487CAF"/>
    <w:rsid w:val="0049018D"/>
    <w:rsid w:val="004904AD"/>
    <w:rsid w:val="00493125"/>
    <w:rsid w:val="0049344C"/>
    <w:rsid w:val="004945B7"/>
    <w:rsid w:val="00495355"/>
    <w:rsid w:val="00497E24"/>
    <w:rsid w:val="004A05AE"/>
    <w:rsid w:val="004A1DEA"/>
    <w:rsid w:val="004A3C92"/>
    <w:rsid w:val="004A3D59"/>
    <w:rsid w:val="004A4995"/>
    <w:rsid w:val="004A5C9A"/>
    <w:rsid w:val="004A760B"/>
    <w:rsid w:val="004B60C1"/>
    <w:rsid w:val="004B659A"/>
    <w:rsid w:val="004B68F9"/>
    <w:rsid w:val="004B7EE4"/>
    <w:rsid w:val="004C040E"/>
    <w:rsid w:val="004C04AF"/>
    <w:rsid w:val="004C097C"/>
    <w:rsid w:val="004C09AD"/>
    <w:rsid w:val="004C1621"/>
    <w:rsid w:val="004C1B9D"/>
    <w:rsid w:val="004C292A"/>
    <w:rsid w:val="004C358C"/>
    <w:rsid w:val="004C5AEC"/>
    <w:rsid w:val="004C608C"/>
    <w:rsid w:val="004C6F63"/>
    <w:rsid w:val="004C71B7"/>
    <w:rsid w:val="004C7DC4"/>
    <w:rsid w:val="004D082B"/>
    <w:rsid w:val="004D1B52"/>
    <w:rsid w:val="004D26AB"/>
    <w:rsid w:val="004D7653"/>
    <w:rsid w:val="004D77B9"/>
    <w:rsid w:val="004E035C"/>
    <w:rsid w:val="004E0427"/>
    <w:rsid w:val="004E0E57"/>
    <w:rsid w:val="004E49D2"/>
    <w:rsid w:val="004E4C43"/>
    <w:rsid w:val="004E4DEC"/>
    <w:rsid w:val="004E50BE"/>
    <w:rsid w:val="004E60F3"/>
    <w:rsid w:val="004E6175"/>
    <w:rsid w:val="004E665D"/>
    <w:rsid w:val="004E7BBF"/>
    <w:rsid w:val="004E7C7A"/>
    <w:rsid w:val="004E7E49"/>
    <w:rsid w:val="004F0B8A"/>
    <w:rsid w:val="004F1092"/>
    <w:rsid w:val="004F2DA7"/>
    <w:rsid w:val="004F3AF6"/>
    <w:rsid w:val="004F3EFC"/>
    <w:rsid w:val="004F4422"/>
    <w:rsid w:val="0050013B"/>
    <w:rsid w:val="005025C7"/>
    <w:rsid w:val="00503B5E"/>
    <w:rsid w:val="005041A9"/>
    <w:rsid w:val="00506069"/>
    <w:rsid w:val="00506FF2"/>
    <w:rsid w:val="00507A85"/>
    <w:rsid w:val="00511A04"/>
    <w:rsid w:val="005133BC"/>
    <w:rsid w:val="00513E1C"/>
    <w:rsid w:val="00514481"/>
    <w:rsid w:val="00514C4F"/>
    <w:rsid w:val="005150EB"/>
    <w:rsid w:val="00516AC0"/>
    <w:rsid w:val="00516AD5"/>
    <w:rsid w:val="0051789E"/>
    <w:rsid w:val="00517F2E"/>
    <w:rsid w:val="00520396"/>
    <w:rsid w:val="00521E08"/>
    <w:rsid w:val="005232BF"/>
    <w:rsid w:val="00525712"/>
    <w:rsid w:val="0052579F"/>
    <w:rsid w:val="00525FEF"/>
    <w:rsid w:val="00526CC4"/>
    <w:rsid w:val="00527312"/>
    <w:rsid w:val="00527C22"/>
    <w:rsid w:val="00531B9B"/>
    <w:rsid w:val="00534CD1"/>
    <w:rsid w:val="00535096"/>
    <w:rsid w:val="00537B72"/>
    <w:rsid w:val="00537C5F"/>
    <w:rsid w:val="00540296"/>
    <w:rsid w:val="00540C08"/>
    <w:rsid w:val="0054184C"/>
    <w:rsid w:val="0054533B"/>
    <w:rsid w:val="00546272"/>
    <w:rsid w:val="005477D6"/>
    <w:rsid w:val="005512F6"/>
    <w:rsid w:val="00551F1E"/>
    <w:rsid w:val="0055238B"/>
    <w:rsid w:val="005527A9"/>
    <w:rsid w:val="00552D1F"/>
    <w:rsid w:val="005538C6"/>
    <w:rsid w:val="00554611"/>
    <w:rsid w:val="00554835"/>
    <w:rsid w:val="00554F0B"/>
    <w:rsid w:val="0055540A"/>
    <w:rsid w:val="0055546D"/>
    <w:rsid w:val="00555D28"/>
    <w:rsid w:val="00555E07"/>
    <w:rsid w:val="00556F7B"/>
    <w:rsid w:val="005573D3"/>
    <w:rsid w:val="005575E6"/>
    <w:rsid w:val="00560848"/>
    <w:rsid w:val="005615B4"/>
    <w:rsid w:val="00561F93"/>
    <w:rsid w:val="0056421F"/>
    <w:rsid w:val="00564671"/>
    <w:rsid w:val="00564B6A"/>
    <w:rsid w:val="005679F0"/>
    <w:rsid w:val="00570F28"/>
    <w:rsid w:val="005717CC"/>
    <w:rsid w:val="00571DE2"/>
    <w:rsid w:val="00572D02"/>
    <w:rsid w:val="00574415"/>
    <w:rsid w:val="00574969"/>
    <w:rsid w:val="00574EFC"/>
    <w:rsid w:val="00576788"/>
    <w:rsid w:val="00580412"/>
    <w:rsid w:val="00581DA8"/>
    <w:rsid w:val="005822DB"/>
    <w:rsid w:val="0058256D"/>
    <w:rsid w:val="00582A8D"/>
    <w:rsid w:val="0058444B"/>
    <w:rsid w:val="00584DA6"/>
    <w:rsid w:val="00586635"/>
    <w:rsid w:val="00590426"/>
    <w:rsid w:val="00592B9C"/>
    <w:rsid w:val="00592E57"/>
    <w:rsid w:val="00593A13"/>
    <w:rsid w:val="005945E1"/>
    <w:rsid w:val="00594BB7"/>
    <w:rsid w:val="00594D17"/>
    <w:rsid w:val="00595B33"/>
    <w:rsid w:val="005964F5"/>
    <w:rsid w:val="00596675"/>
    <w:rsid w:val="00597979"/>
    <w:rsid w:val="005A0312"/>
    <w:rsid w:val="005A0EA1"/>
    <w:rsid w:val="005A21DD"/>
    <w:rsid w:val="005A2BF2"/>
    <w:rsid w:val="005A3A9D"/>
    <w:rsid w:val="005A45FC"/>
    <w:rsid w:val="005A5470"/>
    <w:rsid w:val="005B06C4"/>
    <w:rsid w:val="005B131F"/>
    <w:rsid w:val="005B159A"/>
    <w:rsid w:val="005B215C"/>
    <w:rsid w:val="005B50EE"/>
    <w:rsid w:val="005B5945"/>
    <w:rsid w:val="005B5B50"/>
    <w:rsid w:val="005B6801"/>
    <w:rsid w:val="005B79EE"/>
    <w:rsid w:val="005B79F9"/>
    <w:rsid w:val="005C0AEA"/>
    <w:rsid w:val="005C2896"/>
    <w:rsid w:val="005C4A8F"/>
    <w:rsid w:val="005C5F35"/>
    <w:rsid w:val="005D0027"/>
    <w:rsid w:val="005D01D2"/>
    <w:rsid w:val="005D05D1"/>
    <w:rsid w:val="005D1E16"/>
    <w:rsid w:val="005D232D"/>
    <w:rsid w:val="005D23CA"/>
    <w:rsid w:val="005D2F06"/>
    <w:rsid w:val="005D53F7"/>
    <w:rsid w:val="005D5BC6"/>
    <w:rsid w:val="005D6244"/>
    <w:rsid w:val="005D7DDB"/>
    <w:rsid w:val="005E29F9"/>
    <w:rsid w:val="005E443D"/>
    <w:rsid w:val="005E4F3B"/>
    <w:rsid w:val="005E5C57"/>
    <w:rsid w:val="005E7BF3"/>
    <w:rsid w:val="005F0284"/>
    <w:rsid w:val="005F2BA6"/>
    <w:rsid w:val="005F3590"/>
    <w:rsid w:val="005F3F86"/>
    <w:rsid w:val="005F48E6"/>
    <w:rsid w:val="005F4AEF"/>
    <w:rsid w:val="005F606B"/>
    <w:rsid w:val="005F6466"/>
    <w:rsid w:val="006002F8"/>
    <w:rsid w:val="00600EEE"/>
    <w:rsid w:val="0060154D"/>
    <w:rsid w:val="00601CED"/>
    <w:rsid w:val="00602C34"/>
    <w:rsid w:val="00602D88"/>
    <w:rsid w:val="00603377"/>
    <w:rsid w:val="006063D9"/>
    <w:rsid w:val="006067AC"/>
    <w:rsid w:val="00607D88"/>
    <w:rsid w:val="006103B1"/>
    <w:rsid w:val="00611322"/>
    <w:rsid w:val="00612007"/>
    <w:rsid w:val="00612AEA"/>
    <w:rsid w:val="00612DB4"/>
    <w:rsid w:val="00613013"/>
    <w:rsid w:val="0061320E"/>
    <w:rsid w:val="006135FD"/>
    <w:rsid w:val="00613733"/>
    <w:rsid w:val="006154D0"/>
    <w:rsid w:val="006154DF"/>
    <w:rsid w:val="00615E38"/>
    <w:rsid w:val="00616810"/>
    <w:rsid w:val="00620B48"/>
    <w:rsid w:val="00620CCF"/>
    <w:rsid w:val="0062187F"/>
    <w:rsid w:val="00621A9B"/>
    <w:rsid w:val="00622C51"/>
    <w:rsid w:val="00624A78"/>
    <w:rsid w:val="00625D22"/>
    <w:rsid w:val="00625EBD"/>
    <w:rsid w:val="006266DB"/>
    <w:rsid w:val="00626D68"/>
    <w:rsid w:val="006304BC"/>
    <w:rsid w:val="006305BD"/>
    <w:rsid w:val="00630E74"/>
    <w:rsid w:val="006311DF"/>
    <w:rsid w:val="0063273C"/>
    <w:rsid w:val="00632825"/>
    <w:rsid w:val="00633AC0"/>
    <w:rsid w:val="00633C12"/>
    <w:rsid w:val="00634CD2"/>
    <w:rsid w:val="0063583D"/>
    <w:rsid w:val="006359C5"/>
    <w:rsid w:val="006359ED"/>
    <w:rsid w:val="0063647E"/>
    <w:rsid w:val="00636742"/>
    <w:rsid w:val="00637AA5"/>
    <w:rsid w:val="006404F1"/>
    <w:rsid w:val="00640F9C"/>
    <w:rsid w:val="0064130B"/>
    <w:rsid w:val="00642B14"/>
    <w:rsid w:val="006455D0"/>
    <w:rsid w:val="006473CE"/>
    <w:rsid w:val="00647638"/>
    <w:rsid w:val="00647AA5"/>
    <w:rsid w:val="00647B8C"/>
    <w:rsid w:val="0065049F"/>
    <w:rsid w:val="006508ED"/>
    <w:rsid w:val="00651012"/>
    <w:rsid w:val="006519A3"/>
    <w:rsid w:val="0065259A"/>
    <w:rsid w:val="00654879"/>
    <w:rsid w:val="00656A50"/>
    <w:rsid w:val="006574D8"/>
    <w:rsid w:val="00660197"/>
    <w:rsid w:val="006605A7"/>
    <w:rsid w:val="00661B4F"/>
    <w:rsid w:val="006626FF"/>
    <w:rsid w:val="00662892"/>
    <w:rsid w:val="00663342"/>
    <w:rsid w:val="00663D6A"/>
    <w:rsid w:val="006643B2"/>
    <w:rsid w:val="0066451E"/>
    <w:rsid w:val="00664D31"/>
    <w:rsid w:val="00665DC5"/>
    <w:rsid w:val="00666F2D"/>
    <w:rsid w:val="00671E70"/>
    <w:rsid w:val="00672BEA"/>
    <w:rsid w:val="0067456A"/>
    <w:rsid w:val="006748EB"/>
    <w:rsid w:val="00674FD2"/>
    <w:rsid w:val="006758BD"/>
    <w:rsid w:val="00676AB8"/>
    <w:rsid w:val="006775CB"/>
    <w:rsid w:val="00680C07"/>
    <w:rsid w:val="00681837"/>
    <w:rsid w:val="00682641"/>
    <w:rsid w:val="00682B26"/>
    <w:rsid w:val="006865C7"/>
    <w:rsid w:val="006867A7"/>
    <w:rsid w:val="00690A26"/>
    <w:rsid w:val="0069366D"/>
    <w:rsid w:val="006945B7"/>
    <w:rsid w:val="006948B2"/>
    <w:rsid w:val="006969B4"/>
    <w:rsid w:val="006977A4"/>
    <w:rsid w:val="006A0688"/>
    <w:rsid w:val="006A1588"/>
    <w:rsid w:val="006A2210"/>
    <w:rsid w:val="006A2526"/>
    <w:rsid w:val="006A3057"/>
    <w:rsid w:val="006A52B8"/>
    <w:rsid w:val="006A6852"/>
    <w:rsid w:val="006B043B"/>
    <w:rsid w:val="006B13A5"/>
    <w:rsid w:val="006B3957"/>
    <w:rsid w:val="006B39F1"/>
    <w:rsid w:val="006B482F"/>
    <w:rsid w:val="006B4F21"/>
    <w:rsid w:val="006B507C"/>
    <w:rsid w:val="006B6B0C"/>
    <w:rsid w:val="006C5046"/>
    <w:rsid w:val="006C5750"/>
    <w:rsid w:val="006C5E0C"/>
    <w:rsid w:val="006C5E35"/>
    <w:rsid w:val="006C6432"/>
    <w:rsid w:val="006D0278"/>
    <w:rsid w:val="006D05E8"/>
    <w:rsid w:val="006D08AC"/>
    <w:rsid w:val="006D1ABD"/>
    <w:rsid w:val="006D1F13"/>
    <w:rsid w:val="006D202F"/>
    <w:rsid w:val="006D49D8"/>
    <w:rsid w:val="006D6935"/>
    <w:rsid w:val="006D706B"/>
    <w:rsid w:val="006D7662"/>
    <w:rsid w:val="006D79AC"/>
    <w:rsid w:val="006E00B1"/>
    <w:rsid w:val="006E05D4"/>
    <w:rsid w:val="006E1128"/>
    <w:rsid w:val="006E280D"/>
    <w:rsid w:val="006E3492"/>
    <w:rsid w:val="006E46CF"/>
    <w:rsid w:val="006E4C71"/>
    <w:rsid w:val="006E6F94"/>
    <w:rsid w:val="006F1DC3"/>
    <w:rsid w:val="006F4631"/>
    <w:rsid w:val="006F4FE4"/>
    <w:rsid w:val="006F5C01"/>
    <w:rsid w:val="006F5CE9"/>
    <w:rsid w:val="006F7B42"/>
    <w:rsid w:val="00700166"/>
    <w:rsid w:val="00700FBB"/>
    <w:rsid w:val="0070179A"/>
    <w:rsid w:val="007022D6"/>
    <w:rsid w:val="00702475"/>
    <w:rsid w:val="0070495D"/>
    <w:rsid w:val="007070A1"/>
    <w:rsid w:val="00711231"/>
    <w:rsid w:val="00711C6A"/>
    <w:rsid w:val="00713F3C"/>
    <w:rsid w:val="007217E7"/>
    <w:rsid w:val="0072279E"/>
    <w:rsid w:val="007237CD"/>
    <w:rsid w:val="00724282"/>
    <w:rsid w:val="00724AAC"/>
    <w:rsid w:val="00724E99"/>
    <w:rsid w:val="00725312"/>
    <w:rsid w:val="00725EF7"/>
    <w:rsid w:val="00726ACA"/>
    <w:rsid w:val="00726C8C"/>
    <w:rsid w:val="007270C9"/>
    <w:rsid w:val="00730836"/>
    <w:rsid w:val="00730E38"/>
    <w:rsid w:val="007326D0"/>
    <w:rsid w:val="007329C9"/>
    <w:rsid w:val="007349B8"/>
    <w:rsid w:val="00734B39"/>
    <w:rsid w:val="00735814"/>
    <w:rsid w:val="00735E35"/>
    <w:rsid w:val="00735EF2"/>
    <w:rsid w:val="00736B98"/>
    <w:rsid w:val="00737850"/>
    <w:rsid w:val="00737D78"/>
    <w:rsid w:val="00741DA5"/>
    <w:rsid w:val="00742BB8"/>
    <w:rsid w:val="007434C4"/>
    <w:rsid w:val="00743820"/>
    <w:rsid w:val="00743C09"/>
    <w:rsid w:val="00743C39"/>
    <w:rsid w:val="0074447F"/>
    <w:rsid w:val="0074449B"/>
    <w:rsid w:val="00746016"/>
    <w:rsid w:val="0075002D"/>
    <w:rsid w:val="007511AA"/>
    <w:rsid w:val="00751736"/>
    <w:rsid w:val="00751E0A"/>
    <w:rsid w:val="00752DAA"/>
    <w:rsid w:val="007531E7"/>
    <w:rsid w:val="00753994"/>
    <w:rsid w:val="0075432F"/>
    <w:rsid w:val="00755B3B"/>
    <w:rsid w:val="007571EE"/>
    <w:rsid w:val="00757ADF"/>
    <w:rsid w:val="007609D7"/>
    <w:rsid w:val="007613D7"/>
    <w:rsid w:val="00761CFD"/>
    <w:rsid w:val="00763FAE"/>
    <w:rsid w:val="0076570C"/>
    <w:rsid w:val="00766CD3"/>
    <w:rsid w:val="007704E9"/>
    <w:rsid w:val="00770BC6"/>
    <w:rsid w:val="00771D71"/>
    <w:rsid w:val="007733D2"/>
    <w:rsid w:val="0077749A"/>
    <w:rsid w:val="0078412A"/>
    <w:rsid w:val="00784891"/>
    <w:rsid w:val="00785209"/>
    <w:rsid w:val="00785FD9"/>
    <w:rsid w:val="00786B06"/>
    <w:rsid w:val="00786BCA"/>
    <w:rsid w:val="00786E08"/>
    <w:rsid w:val="00786FC6"/>
    <w:rsid w:val="007902BA"/>
    <w:rsid w:val="0079051C"/>
    <w:rsid w:val="00790EA2"/>
    <w:rsid w:val="007916B1"/>
    <w:rsid w:val="00791D94"/>
    <w:rsid w:val="00792D6C"/>
    <w:rsid w:val="00793FA2"/>
    <w:rsid w:val="00796348"/>
    <w:rsid w:val="007964BE"/>
    <w:rsid w:val="00797036"/>
    <w:rsid w:val="00797E20"/>
    <w:rsid w:val="007A0893"/>
    <w:rsid w:val="007A3056"/>
    <w:rsid w:val="007A4791"/>
    <w:rsid w:val="007B038D"/>
    <w:rsid w:val="007B03F7"/>
    <w:rsid w:val="007B04F7"/>
    <w:rsid w:val="007B057F"/>
    <w:rsid w:val="007B1A7D"/>
    <w:rsid w:val="007B2C33"/>
    <w:rsid w:val="007B5C8A"/>
    <w:rsid w:val="007B6F6F"/>
    <w:rsid w:val="007C06C0"/>
    <w:rsid w:val="007C1263"/>
    <w:rsid w:val="007C1440"/>
    <w:rsid w:val="007C167D"/>
    <w:rsid w:val="007C1B65"/>
    <w:rsid w:val="007C1BCF"/>
    <w:rsid w:val="007C3679"/>
    <w:rsid w:val="007C4020"/>
    <w:rsid w:val="007C41B5"/>
    <w:rsid w:val="007C4611"/>
    <w:rsid w:val="007C4977"/>
    <w:rsid w:val="007C5B73"/>
    <w:rsid w:val="007C5C89"/>
    <w:rsid w:val="007C768C"/>
    <w:rsid w:val="007D109D"/>
    <w:rsid w:val="007D1C18"/>
    <w:rsid w:val="007D25E0"/>
    <w:rsid w:val="007D2E0D"/>
    <w:rsid w:val="007D3415"/>
    <w:rsid w:val="007D3664"/>
    <w:rsid w:val="007D496C"/>
    <w:rsid w:val="007D4FA2"/>
    <w:rsid w:val="007D5317"/>
    <w:rsid w:val="007E2AC2"/>
    <w:rsid w:val="007E2F5D"/>
    <w:rsid w:val="007E3329"/>
    <w:rsid w:val="007E3641"/>
    <w:rsid w:val="007E38A6"/>
    <w:rsid w:val="007E3D50"/>
    <w:rsid w:val="007E4A50"/>
    <w:rsid w:val="007E591C"/>
    <w:rsid w:val="007E5A7F"/>
    <w:rsid w:val="007E6754"/>
    <w:rsid w:val="007E704E"/>
    <w:rsid w:val="007E710F"/>
    <w:rsid w:val="007F013E"/>
    <w:rsid w:val="007F133F"/>
    <w:rsid w:val="007F3A59"/>
    <w:rsid w:val="007F4745"/>
    <w:rsid w:val="007F6366"/>
    <w:rsid w:val="007F7307"/>
    <w:rsid w:val="00800818"/>
    <w:rsid w:val="00800C5E"/>
    <w:rsid w:val="00800CA2"/>
    <w:rsid w:val="00806309"/>
    <w:rsid w:val="008109DA"/>
    <w:rsid w:val="0081282D"/>
    <w:rsid w:val="00812C09"/>
    <w:rsid w:val="008156AC"/>
    <w:rsid w:val="00816262"/>
    <w:rsid w:val="0081627E"/>
    <w:rsid w:val="00816E6B"/>
    <w:rsid w:val="008201C9"/>
    <w:rsid w:val="00820C11"/>
    <w:rsid w:val="008218A2"/>
    <w:rsid w:val="0082278C"/>
    <w:rsid w:val="0082279A"/>
    <w:rsid w:val="0082419B"/>
    <w:rsid w:val="00824A29"/>
    <w:rsid w:val="00826480"/>
    <w:rsid w:val="0082656E"/>
    <w:rsid w:val="008270CA"/>
    <w:rsid w:val="00827DDC"/>
    <w:rsid w:val="00830EDD"/>
    <w:rsid w:val="008315D1"/>
    <w:rsid w:val="008325E2"/>
    <w:rsid w:val="00832B8D"/>
    <w:rsid w:val="00832D84"/>
    <w:rsid w:val="00833759"/>
    <w:rsid w:val="0083395E"/>
    <w:rsid w:val="00834902"/>
    <w:rsid w:val="008350AA"/>
    <w:rsid w:val="00835AD0"/>
    <w:rsid w:val="00835FE6"/>
    <w:rsid w:val="00836D2A"/>
    <w:rsid w:val="00840B09"/>
    <w:rsid w:val="00840BC3"/>
    <w:rsid w:val="008418AB"/>
    <w:rsid w:val="008423A0"/>
    <w:rsid w:val="00843220"/>
    <w:rsid w:val="008442F7"/>
    <w:rsid w:val="008509CD"/>
    <w:rsid w:val="0085289A"/>
    <w:rsid w:val="00854401"/>
    <w:rsid w:val="008560AC"/>
    <w:rsid w:val="00857A19"/>
    <w:rsid w:val="00861D6B"/>
    <w:rsid w:val="00862394"/>
    <w:rsid w:val="00864AA9"/>
    <w:rsid w:val="008678CF"/>
    <w:rsid w:val="00871293"/>
    <w:rsid w:val="00871AB4"/>
    <w:rsid w:val="00873096"/>
    <w:rsid w:val="008734CA"/>
    <w:rsid w:val="00874070"/>
    <w:rsid w:val="008740E3"/>
    <w:rsid w:val="008741E1"/>
    <w:rsid w:val="00874CFC"/>
    <w:rsid w:val="00875318"/>
    <w:rsid w:val="00875732"/>
    <w:rsid w:val="00875B2D"/>
    <w:rsid w:val="00875CFD"/>
    <w:rsid w:val="00876FF5"/>
    <w:rsid w:val="00877A2C"/>
    <w:rsid w:val="00883A29"/>
    <w:rsid w:val="008843C4"/>
    <w:rsid w:val="008858FF"/>
    <w:rsid w:val="00885901"/>
    <w:rsid w:val="00886742"/>
    <w:rsid w:val="00886D57"/>
    <w:rsid w:val="008909EC"/>
    <w:rsid w:val="008917C5"/>
    <w:rsid w:val="00891FB3"/>
    <w:rsid w:val="0089278F"/>
    <w:rsid w:val="00893328"/>
    <w:rsid w:val="00893721"/>
    <w:rsid w:val="00894A73"/>
    <w:rsid w:val="00895E5E"/>
    <w:rsid w:val="008A456E"/>
    <w:rsid w:val="008A4984"/>
    <w:rsid w:val="008A63FD"/>
    <w:rsid w:val="008A672E"/>
    <w:rsid w:val="008A74BF"/>
    <w:rsid w:val="008B2F09"/>
    <w:rsid w:val="008B3CFB"/>
    <w:rsid w:val="008B407E"/>
    <w:rsid w:val="008B520C"/>
    <w:rsid w:val="008B795F"/>
    <w:rsid w:val="008C5398"/>
    <w:rsid w:val="008C5AF1"/>
    <w:rsid w:val="008C7BAB"/>
    <w:rsid w:val="008D06AD"/>
    <w:rsid w:val="008D0B4C"/>
    <w:rsid w:val="008D0D2B"/>
    <w:rsid w:val="008D18AC"/>
    <w:rsid w:val="008D2345"/>
    <w:rsid w:val="008D3114"/>
    <w:rsid w:val="008D38D3"/>
    <w:rsid w:val="008D3B16"/>
    <w:rsid w:val="008D3E1F"/>
    <w:rsid w:val="008D586C"/>
    <w:rsid w:val="008D68F3"/>
    <w:rsid w:val="008D6B6F"/>
    <w:rsid w:val="008E08A4"/>
    <w:rsid w:val="008E2D2C"/>
    <w:rsid w:val="008E3A05"/>
    <w:rsid w:val="008E6296"/>
    <w:rsid w:val="008E6F14"/>
    <w:rsid w:val="008E71B0"/>
    <w:rsid w:val="008F0859"/>
    <w:rsid w:val="008F216B"/>
    <w:rsid w:val="008F2262"/>
    <w:rsid w:val="008F2377"/>
    <w:rsid w:val="008F260D"/>
    <w:rsid w:val="008F31F8"/>
    <w:rsid w:val="008F4065"/>
    <w:rsid w:val="008F42D4"/>
    <w:rsid w:val="008F5E3A"/>
    <w:rsid w:val="008F7B55"/>
    <w:rsid w:val="00901116"/>
    <w:rsid w:val="00902C30"/>
    <w:rsid w:val="00903603"/>
    <w:rsid w:val="009069F7"/>
    <w:rsid w:val="009078F6"/>
    <w:rsid w:val="009102BE"/>
    <w:rsid w:val="00910CB3"/>
    <w:rsid w:val="009118A4"/>
    <w:rsid w:val="00911C7D"/>
    <w:rsid w:val="009141A2"/>
    <w:rsid w:val="00914879"/>
    <w:rsid w:val="00914EA1"/>
    <w:rsid w:val="00917C4E"/>
    <w:rsid w:val="00920DF3"/>
    <w:rsid w:val="00924741"/>
    <w:rsid w:val="00924888"/>
    <w:rsid w:val="0092501D"/>
    <w:rsid w:val="00925490"/>
    <w:rsid w:val="00926264"/>
    <w:rsid w:val="00927BFF"/>
    <w:rsid w:val="009319FF"/>
    <w:rsid w:val="009320D4"/>
    <w:rsid w:val="009322FA"/>
    <w:rsid w:val="009337DE"/>
    <w:rsid w:val="00934F5E"/>
    <w:rsid w:val="00935D95"/>
    <w:rsid w:val="00935E8C"/>
    <w:rsid w:val="00936014"/>
    <w:rsid w:val="00936448"/>
    <w:rsid w:val="0094110F"/>
    <w:rsid w:val="009417FE"/>
    <w:rsid w:val="00943F5C"/>
    <w:rsid w:val="0094523B"/>
    <w:rsid w:val="009452B4"/>
    <w:rsid w:val="00947BA5"/>
    <w:rsid w:val="00951DBC"/>
    <w:rsid w:val="009540B6"/>
    <w:rsid w:val="009560CB"/>
    <w:rsid w:val="00960E9F"/>
    <w:rsid w:val="009610DF"/>
    <w:rsid w:val="00963D8C"/>
    <w:rsid w:val="00965A08"/>
    <w:rsid w:val="0097225B"/>
    <w:rsid w:val="00973A73"/>
    <w:rsid w:val="009753A6"/>
    <w:rsid w:val="009756D3"/>
    <w:rsid w:val="00975AA5"/>
    <w:rsid w:val="00975EC6"/>
    <w:rsid w:val="00976389"/>
    <w:rsid w:val="009766DF"/>
    <w:rsid w:val="00977CAB"/>
    <w:rsid w:val="009812D8"/>
    <w:rsid w:val="00982D28"/>
    <w:rsid w:val="009837D0"/>
    <w:rsid w:val="009844A8"/>
    <w:rsid w:val="00984B51"/>
    <w:rsid w:val="009859D6"/>
    <w:rsid w:val="0098689B"/>
    <w:rsid w:val="00986C85"/>
    <w:rsid w:val="0098731D"/>
    <w:rsid w:val="009873D8"/>
    <w:rsid w:val="00987628"/>
    <w:rsid w:val="00987BB9"/>
    <w:rsid w:val="009909AB"/>
    <w:rsid w:val="00991345"/>
    <w:rsid w:val="00991B91"/>
    <w:rsid w:val="009923B6"/>
    <w:rsid w:val="009926DF"/>
    <w:rsid w:val="00993331"/>
    <w:rsid w:val="00993658"/>
    <w:rsid w:val="00996A18"/>
    <w:rsid w:val="0099726C"/>
    <w:rsid w:val="009A2132"/>
    <w:rsid w:val="009A26FF"/>
    <w:rsid w:val="009A2F3C"/>
    <w:rsid w:val="009A4374"/>
    <w:rsid w:val="009A5185"/>
    <w:rsid w:val="009A53EC"/>
    <w:rsid w:val="009A5BBF"/>
    <w:rsid w:val="009A5D51"/>
    <w:rsid w:val="009B05FB"/>
    <w:rsid w:val="009B1280"/>
    <w:rsid w:val="009B26AD"/>
    <w:rsid w:val="009B2C2F"/>
    <w:rsid w:val="009B2C45"/>
    <w:rsid w:val="009B3779"/>
    <w:rsid w:val="009B412C"/>
    <w:rsid w:val="009B4179"/>
    <w:rsid w:val="009B74EC"/>
    <w:rsid w:val="009C0132"/>
    <w:rsid w:val="009C06A0"/>
    <w:rsid w:val="009C118B"/>
    <w:rsid w:val="009C2224"/>
    <w:rsid w:val="009C2F8F"/>
    <w:rsid w:val="009C331F"/>
    <w:rsid w:val="009C5D1C"/>
    <w:rsid w:val="009C75BB"/>
    <w:rsid w:val="009C7F5C"/>
    <w:rsid w:val="009D1373"/>
    <w:rsid w:val="009D15AD"/>
    <w:rsid w:val="009D2528"/>
    <w:rsid w:val="009D2A30"/>
    <w:rsid w:val="009D3A72"/>
    <w:rsid w:val="009D661A"/>
    <w:rsid w:val="009E14BE"/>
    <w:rsid w:val="009E2B30"/>
    <w:rsid w:val="009E2D01"/>
    <w:rsid w:val="009E2EE4"/>
    <w:rsid w:val="009E3185"/>
    <w:rsid w:val="009E325A"/>
    <w:rsid w:val="009E3AC2"/>
    <w:rsid w:val="009E3C29"/>
    <w:rsid w:val="009E489F"/>
    <w:rsid w:val="009E6698"/>
    <w:rsid w:val="009E775F"/>
    <w:rsid w:val="009E78C1"/>
    <w:rsid w:val="009F0E82"/>
    <w:rsid w:val="009F1B7F"/>
    <w:rsid w:val="009F2257"/>
    <w:rsid w:val="009F2919"/>
    <w:rsid w:val="009F7706"/>
    <w:rsid w:val="009F7EC3"/>
    <w:rsid w:val="00A01AEB"/>
    <w:rsid w:val="00A02784"/>
    <w:rsid w:val="00A02A20"/>
    <w:rsid w:val="00A02E3A"/>
    <w:rsid w:val="00A02FA2"/>
    <w:rsid w:val="00A045B5"/>
    <w:rsid w:val="00A058CD"/>
    <w:rsid w:val="00A062E0"/>
    <w:rsid w:val="00A07B90"/>
    <w:rsid w:val="00A178BD"/>
    <w:rsid w:val="00A17C39"/>
    <w:rsid w:val="00A207E6"/>
    <w:rsid w:val="00A23DDD"/>
    <w:rsid w:val="00A260F3"/>
    <w:rsid w:val="00A267A8"/>
    <w:rsid w:val="00A26D17"/>
    <w:rsid w:val="00A3065A"/>
    <w:rsid w:val="00A32033"/>
    <w:rsid w:val="00A325A4"/>
    <w:rsid w:val="00A335A8"/>
    <w:rsid w:val="00A337F9"/>
    <w:rsid w:val="00A3451F"/>
    <w:rsid w:val="00A34D29"/>
    <w:rsid w:val="00A35C1B"/>
    <w:rsid w:val="00A35E62"/>
    <w:rsid w:val="00A41058"/>
    <w:rsid w:val="00A41E0C"/>
    <w:rsid w:val="00A42100"/>
    <w:rsid w:val="00A42326"/>
    <w:rsid w:val="00A4297D"/>
    <w:rsid w:val="00A43419"/>
    <w:rsid w:val="00A44086"/>
    <w:rsid w:val="00A44826"/>
    <w:rsid w:val="00A45586"/>
    <w:rsid w:val="00A45A5B"/>
    <w:rsid w:val="00A46C98"/>
    <w:rsid w:val="00A478A2"/>
    <w:rsid w:val="00A5094E"/>
    <w:rsid w:val="00A5161C"/>
    <w:rsid w:val="00A516C4"/>
    <w:rsid w:val="00A52A86"/>
    <w:rsid w:val="00A53AA6"/>
    <w:rsid w:val="00A53F73"/>
    <w:rsid w:val="00A56FEC"/>
    <w:rsid w:val="00A57369"/>
    <w:rsid w:val="00A60AE1"/>
    <w:rsid w:val="00A615FE"/>
    <w:rsid w:val="00A6260D"/>
    <w:rsid w:val="00A636E4"/>
    <w:rsid w:val="00A63B06"/>
    <w:rsid w:val="00A65184"/>
    <w:rsid w:val="00A65368"/>
    <w:rsid w:val="00A70CFA"/>
    <w:rsid w:val="00A72068"/>
    <w:rsid w:val="00A721EB"/>
    <w:rsid w:val="00A72A22"/>
    <w:rsid w:val="00A7309F"/>
    <w:rsid w:val="00A73DC0"/>
    <w:rsid w:val="00A74A85"/>
    <w:rsid w:val="00A74A86"/>
    <w:rsid w:val="00A76026"/>
    <w:rsid w:val="00A762A8"/>
    <w:rsid w:val="00A80243"/>
    <w:rsid w:val="00A81A15"/>
    <w:rsid w:val="00A81B4E"/>
    <w:rsid w:val="00A81F31"/>
    <w:rsid w:val="00A824D0"/>
    <w:rsid w:val="00A82900"/>
    <w:rsid w:val="00A83FA2"/>
    <w:rsid w:val="00A84B86"/>
    <w:rsid w:val="00A84CAB"/>
    <w:rsid w:val="00A85EFB"/>
    <w:rsid w:val="00A85FA1"/>
    <w:rsid w:val="00A86102"/>
    <w:rsid w:val="00A87CDA"/>
    <w:rsid w:val="00A91048"/>
    <w:rsid w:val="00A930E7"/>
    <w:rsid w:val="00A960F1"/>
    <w:rsid w:val="00A96A21"/>
    <w:rsid w:val="00AA1022"/>
    <w:rsid w:val="00AA17D0"/>
    <w:rsid w:val="00AA196E"/>
    <w:rsid w:val="00AA1B94"/>
    <w:rsid w:val="00AA3107"/>
    <w:rsid w:val="00AA3A77"/>
    <w:rsid w:val="00AA3CA6"/>
    <w:rsid w:val="00AA4185"/>
    <w:rsid w:val="00AA535A"/>
    <w:rsid w:val="00AA5412"/>
    <w:rsid w:val="00AA57BE"/>
    <w:rsid w:val="00AA74AD"/>
    <w:rsid w:val="00AA7EEB"/>
    <w:rsid w:val="00AB04A4"/>
    <w:rsid w:val="00AB1FEA"/>
    <w:rsid w:val="00AB244F"/>
    <w:rsid w:val="00AB257E"/>
    <w:rsid w:val="00AB2FFD"/>
    <w:rsid w:val="00AB35CB"/>
    <w:rsid w:val="00AB5A79"/>
    <w:rsid w:val="00AB6D0A"/>
    <w:rsid w:val="00AC54CF"/>
    <w:rsid w:val="00AC56AC"/>
    <w:rsid w:val="00AC632F"/>
    <w:rsid w:val="00AC67C9"/>
    <w:rsid w:val="00AC6F3E"/>
    <w:rsid w:val="00AC7743"/>
    <w:rsid w:val="00AC7F84"/>
    <w:rsid w:val="00AD0713"/>
    <w:rsid w:val="00AD18A5"/>
    <w:rsid w:val="00AD1D19"/>
    <w:rsid w:val="00AD24E1"/>
    <w:rsid w:val="00AD2B76"/>
    <w:rsid w:val="00AD2EA1"/>
    <w:rsid w:val="00AD4783"/>
    <w:rsid w:val="00AD51A8"/>
    <w:rsid w:val="00AD57BA"/>
    <w:rsid w:val="00AD71AE"/>
    <w:rsid w:val="00AD7B62"/>
    <w:rsid w:val="00AE1B27"/>
    <w:rsid w:val="00AE2120"/>
    <w:rsid w:val="00AE3002"/>
    <w:rsid w:val="00AE3282"/>
    <w:rsid w:val="00AE343B"/>
    <w:rsid w:val="00AE5B9A"/>
    <w:rsid w:val="00AE675D"/>
    <w:rsid w:val="00AE76FA"/>
    <w:rsid w:val="00AF1FC5"/>
    <w:rsid w:val="00AF2F9D"/>
    <w:rsid w:val="00AF361F"/>
    <w:rsid w:val="00AF5723"/>
    <w:rsid w:val="00B00243"/>
    <w:rsid w:val="00B009F6"/>
    <w:rsid w:val="00B0126A"/>
    <w:rsid w:val="00B04473"/>
    <w:rsid w:val="00B04B3F"/>
    <w:rsid w:val="00B06ABA"/>
    <w:rsid w:val="00B1129A"/>
    <w:rsid w:val="00B13014"/>
    <w:rsid w:val="00B1374D"/>
    <w:rsid w:val="00B14EF8"/>
    <w:rsid w:val="00B15118"/>
    <w:rsid w:val="00B1729D"/>
    <w:rsid w:val="00B209AA"/>
    <w:rsid w:val="00B2178A"/>
    <w:rsid w:val="00B229D1"/>
    <w:rsid w:val="00B238AB"/>
    <w:rsid w:val="00B24CC8"/>
    <w:rsid w:val="00B30DBE"/>
    <w:rsid w:val="00B3110D"/>
    <w:rsid w:val="00B31307"/>
    <w:rsid w:val="00B3184B"/>
    <w:rsid w:val="00B325A2"/>
    <w:rsid w:val="00B33584"/>
    <w:rsid w:val="00B35F03"/>
    <w:rsid w:val="00B3608D"/>
    <w:rsid w:val="00B37E6F"/>
    <w:rsid w:val="00B405EA"/>
    <w:rsid w:val="00B40D27"/>
    <w:rsid w:val="00B42341"/>
    <w:rsid w:val="00B42980"/>
    <w:rsid w:val="00B42F7D"/>
    <w:rsid w:val="00B43131"/>
    <w:rsid w:val="00B43AD3"/>
    <w:rsid w:val="00B44E38"/>
    <w:rsid w:val="00B47EC5"/>
    <w:rsid w:val="00B5304C"/>
    <w:rsid w:val="00B531C7"/>
    <w:rsid w:val="00B56084"/>
    <w:rsid w:val="00B56E04"/>
    <w:rsid w:val="00B61084"/>
    <w:rsid w:val="00B65BA2"/>
    <w:rsid w:val="00B66ED1"/>
    <w:rsid w:val="00B67268"/>
    <w:rsid w:val="00B7222C"/>
    <w:rsid w:val="00B728CB"/>
    <w:rsid w:val="00B72EC8"/>
    <w:rsid w:val="00B73308"/>
    <w:rsid w:val="00B73384"/>
    <w:rsid w:val="00B73EE5"/>
    <w:rsid w:val="00B74E54"/>
    <w:rsid w:val="00B770D2"/>
    <w:rsid w:val="00B77EF4"/>
    <w:rsid w:val="00B8198E"/>
    <w:rsid w:val="00B83404"/>
    <w:rsid w:val="00B83DF6"/>
    <w:rsid w:val="00B85D7E"/>
    <w:rsid w:val="00B8608F"/>
    <w:rsid w:val="00B91A36"/>
    <w:rsid w:val="00B9219B"/>
    <w:rsid w:val="00B925BA"/>
    <w:rsid w:val="00B940B4"/>
    <w:rsid w:val="00B96134"/>
    <w:rsid w:val="00B97A11"/>
    <w:rsid w:val="00B97E1C"/>
    <w:rsid w:val="00BA0404"/>
    <w:rsid w:val="00BA1151"/>
    <w:rsid w:val="00BA1391"/>
    <w:rsid w:val="00BA1908"/>
    <w:rsid w:val="00BA1BE8"/>
    <w:rsid w:val="00BA398B"/>
    <w:rsid w:val="00BA437F"/>
    <w:rsid w:val="00BA6AC5"/>
    <w:rsid w:val="00BB1780"/>
    <w:rsid w:val="00BB3B8D"/>
    <w:rsid w:val="00BB479F"/>
    <w:rsid w:val="00BB4854"/>
    <w:rsid w:val="00BB5534"/>
    <w:rsid w:val="00BB6149"/>
    <w:rsid w:val="00BC02CE"/>
    <w:rsid w:val="00BC1E89"/>
    <w:rsid w:val="00BC216D"/>
    <w:rsid w:val="00BC311E"/>
    <w:rsid w:val="00BC32D2"/>
    <w:rsid w:val="00BC35BF"/>
    <w:rsid w:val="00BC388A"/>
    <w:rsid w:val="00BC4921"/>
    <w:rsid w:val="00BC5E30"/>
    <w:rsid w:val="00BC6CA7"/>
    <w:rsid w:val="00BC7D3C"/>
    <w:rsid w:val="00BD05C9"/>
    <w:rsid w:val="00BD0D38"/>
    <w:rsid w:val="00BD1708"/>
    <w:rsid w:val="00BD2BB9"/>
    <w:rsid w:val="00BD4FA0"/>
    <w:rsid w:val="00BD52DE"/>
    <w:rsid w:val="00BD70DD"/>
    <w:rsid w:val="00BD7E13"/>
    <w:rsid w:val="00BE01C0"/>
    <w:rsid w:val="00BE0920"/>
    <w:rsid w:val="00BE0AD3"/>
    <w:rsid w:val="00BE1903"/>
    <w:rsid w:val="00BE233C"/>
    <w:rsid w:val="00BE3176"/>
    <w:rsid w:val="00BE3703"/>
    <w:rsid w:val="00BE3D42"/>
    <w:rsid w:val="00BE4327"/>
    <w:rsid w:val="00BE464C"/>
    <w:rsid w:val="00BE5EE2"/>
    <w:rsid w:val="00BE5F90"/>
    <w:rsid w:val="00BF1926"/>
    <w:rsid w:val="00BF2441"/>
    <w:rsid w:val="00BF2524"/>
    <w:rsid w:val="00BF2B98"/>
    <w:rsid w:val="00BF370A"/>
    <w:rsid w:val="00BF3937"/>
    <w:rsid w:val="00BF3A8F"/>
    <w:rsid w:val="00BF4833"/>
    <w:rsid w:val="00BF4947"/>
    <w:rsid w:val="00BF4D2D"/>
    <w:rsid w:val="00BF55D7"/>
    <w:rsid w:val="00BF7770"/>
    <w:rsid w:val="00C016C3"/>
    <w:rsid w:val="00C0189F"/>
    <w:rsid w:val="00C03CD0"/>
    <w:rsid w:val="00C0426F"/>
    <w:rsid w:val="00C048C2"/>
    <w:rsid w:val="00C05E4F"/>
    <w:rsid w:val="00C0643F"/>
    <w:rsid w:val="00C06E9F"/>
    <w:rsid w:val="00C0720F"/>
    <w:rsid w:val="00C104DD"/>
    <w:rsid w:val="00C105A3"/>
    <w:rsid w:val="00C11423"/>
    <w:rsid w:val="00C11F7E"/>
    <w:rsid w:val="00C12731"/>
    <w:rsid w:val="00C139B5"/>
    <w:rsid w:val="00C1497A"/>
    <w:rsid w:val="00C160C6"/>
    <w:rsid w:val="00C170C8"/>
    <w:rsid w:val="00C1724B"/>
    <w:rsid w:val="00C175FB"/>
    <w:rsid w:val="00C22050"/>
    <w:rsid w:val="00C22B28"/>
    <w:rsid w:val="00C23BFE"/>
    <w:rsid w:val="00C24F4A"/>
    <w:rsid w:val="00C301F6"/>
    <w:rsid w:val="00C30E46"/>
    <w:rsid w:val="00C3283E"/>
    <w:rsid w:val="00C33AAF"/>
    <w:rsid w:val="00C34DB9"/>
    <w:rsid w:val="00C34F48"/>
    <w:rsid w:val="00C3584B"/>
    <w:rsid w:val="00C35EC7"/>
    <w:rsid w:val="00C36761"/>
    <w:rsid w:val="00C36CEF"/>
    <w:rsid w:val="00C37482"/>
    <w:rsid w:val="00C376F8"/>
    <w:rsid w:val="00C41605"/>
    <w:rsid w:val="00C41F67"/>
    <w:rsid w:val="00C431D2"/>
    <w:rsid w:val="00C4326C"/>
    <w:rsid w:val="00C43476"/>
    <w:rsid w:val="00C445ED"/>
    <w:rsid w:val="00C45CA2"/>
    <w:rsid w:val="00C46B05"/>
    <w:rsid w:val="00C46C69"/>
    <w:rsid w:val="00C4709C"/>
    <w:rsid w:val="00C478AC"/>
    <w:rsid w:val="00C47FFE"/>
    <w:rsid w:val="00C50AEA"/>
    <w:rsid w:val="00C51CA4"/>
    <w:rsid w:val="00C524C0"/>
    <w:rsid w:val="00C53373"/>
    <w:rsid w:val="00C546C3"/>
    <w:rsid w:val="00C54863"/>
    <w:rsid w:val="00C54A65"/>
    <w:rsid w:val="00C5505C"/>
    <w:rsid w:val="00C5543F"/>
    <w:rsid w:val="00C600C3"/>
    <w:rsid w:val="00C60601"/>
    <w:rsid w:val="00C619D4"/>
    <w:rsid w:val="00C6214A"/>
    <w:rsid w:val="00C62809"/>
    <w:rsid w:val="00C62CEE"/>
    <w:rsid w:val="00C649BC"/>
    <w:rsid w:val="00C67203"/>
    <w:rsid w:val="00C71636"/>
    <w:rsid w:val="00C7489B"/>
    <w:rsid w:val="00C74C34"/>
    <w:rsid w:val="00C75627"/>
    <w:rsid w:val="00C77396"/>
    <w:rsid w:val="00C77A69"/>
    <w:rsid w:val="00C821EC"/>
    <w:rsid w:val="00C8372C"/>
    <w:rsid w:val="00C837A1"/>
    <w:rsid w:val="00C83D06"/>
    <w:rsid w:val="00C877F1"/>
    <w:rsid w:val="00C87E80"/>
    <w:rsid w:val="00C90F2E"/>
    <w:rsid w:val="00C91BC3"/>
    <w:rsid w:val="00C9263C"/>
    <w:rsid w:val="00C93356"/>
    <w:rsid w:val="00C938AF"/>
    <w:rsid w:val="00C94587"/>
    <w:rsid w:val="00C9571F"/>
    <w:rsid w:val="00C96A70"/>
    <w:rsid w:val="00C9708E"/>
    <w:rsid w:val="00CA133B"/>
    <w:rsid w:val="00CA245D"/>
    <w:rsid w:val="00CA2EF7"/>
    <w:rsid w:val="00CA3C31"/>
    <w:rsid w:val="00CA5FA9"/>
    <w:rsid w:val="00CA6581"/>
    <w:rsid w:val="00CA704F"/>
    <w:rsid w:val="00CA729C"/>
    <w:rsid w:val="00CB1B91"/>
    <w:rsid w:val="00CB2974"/>
    <w:rsid w:val="00CB3A95"/>
    <w:rsid w:val="00CB5049"/>
    <w:rsid w:val="00CB56F8"/>
    <w:rsid w:val="00CB598F"/>
    <w:rsid w:val="00CB681C"/>
    <w:rsid w:val="00CB7CC1"/>
    <w:rsid w:val="00CB7CC5"/>
    <w:rsid w:val="00CB7E2C"/>
    <w:rsid w:val="00CB7F29"/>
    <w:rsid w:val="00CC08C0"/>
    <w:rsid w:val="00CC2AEF"/>
    <w:rsid w:val="00CC5126"/>
    <w:rsid w:val="00CC6E08"/>
    <w:rsid w:val="00CD1BED"/>
    <w:rsid w:val="00CD3A19"/>
    <w:rsid w:val="00CD49FB"/>
    <w:rsid w:val="00CD4DA5"/>
    <w:rsid w:val="00CD783A"/>
    <w:rsid w:val="00CE0018"/>
    <w:rsid w:val="00CE213F"/>
    <w:rsid w:val="00CE309B"/>
    <w:rsid w:val="00CE3C63"/>
    <w:rsid w:val="00CE44C0"/>
    <w:rsid w:val="00CE54FB"/>
    <w:rsid w:val="00CE5810"/>
    <w:rsid w:val="00CE72BC"/>
    <w:rsid w:val="00CF0F96"/>
    <w:rsid w:val="00CF2663"/>
    <w:rsid w:val="00CF411F"/>
    <w:rsid w:val="00CF5344"/>
    <w:rsid w:val="00CF5C6C"/>
    <w:rsid w:val="00CF5D88"/>
    <w:rsid w:val="00CF7208"/>
    <w:rsid w:val="00D00904"/>
    <w:rsid w:val="00D01C4A"/>
    <w:rsid w:val="00D02007"/>
    <w:rsid w:val="00D025C4"/>
    <w:rsid w:val="00D02D5B"/>
    <w:rsid w:val="00D0396F"/>
    <w:rsid w:val="00D04A56"/>
    <w:rsid w:val="00D05C0D"/>
    <w:rsid w:val="00D061F8"/>
    <w:rsid w:val="00D07453"/>
    <w:rsid w:val="00D10CDD"/>
    <w:rsid w:val="00D1130F"/>
    <w:rsid w:val="00D11CF4"/>
    <w:rsid w:val="00D13A52"/>
    <w:rsid w:val="00D153D2"/>
    <w:rsid w:val="00D15463"/>
    <w:rsid w:val="00D1780F"/>
    <w:rsid w:val="00D17F90"/>
    <w:rsid w:val="00D21D1F"/>
    <w:rsid w:val="00D22A01"/>
    <w:rsid w:val="00D23C2D"/>
    <w:rsid w:val="00D24BBD"/>
    <w:rsid w:val="00D26C21"/>
    <w:rsid w:val="00D274BD"/>
    <w:rsid w:val="00D30176"/>
    <w:rsid w:val="00D30A3F"/>
    <w:rsid w:val="00D31E10"/>
    <w:rsid w:val="00D345E8"/>
    <w:rsid w:val="00D34ABC"/>
    <w:rsid w:val="00D34AC2"/>
    <w:rsid w:val="00D3549B"/>
    <w:rsid w:val="00D35F8A"/>
    <w:rsid w:val="00D35F91"/>
    <w:rsid w:val="00D3678F"/>
    <w:rsid w:val="00D3679E"/>
    <w:rsid w:val="00D37348"/>
    <w:rsid w:val="00D373EF"/>
    <w:rsid w:val="00D403A8"/>
    <w:rsid w:val="00D405D1"/>
    <w:rsid w:val="00D415CB"/>
    <w:rsid w:val="00D4167D"/>
    <w:rsid w:val="00D41686"/>
    <w:rsid w:val="00D417AE"/>
    <w:rsid w:val="00D42B34"/>
    <w:rsid w:val="00D4513C"/>
    <w:rsid w:val="00D45812"/>
    <w:rsid w:val="00D46007"/>
    <w:rsid w:val="00D46FA9"/>
    <w:rsid w:val="00D50206"/>
    <w:rsid w:val="00D51B83"/>
    <w:rsid w:val="00D5210B"/>
    <w:rsid w:val="00D54A40"/>
    <w:rsid w:val="00D55999"/>
    <w:rsid w:val="00D5625A"/>
    <w:rsid w:val="00D56462"/>
    <w:rsid w:val="00D57A70"/>
    <w:rsid w:val="00D60EF0"/>
    <w:rsid w:val="00D61B86"/>
    <w:rsid w:val="00D62358"/>
    <w:rsid w:val="00D62A63"/>
    <w:rsid w:val="00D62D64"/>
    <w:rsid w:val="00D630A7"/>
    <w:rsid w:val="00D63379"/>
    <w:rsid w:val="00D6396C"/>
    <w:rsid w:val="00D644A3"/>
    <w:rsid w:val="00D649F8"/>
    <w:rsid w:val="00D6584C"/>
    <w:rsid w:val="00D67996"/>
    <w:rsid w:val="00D67AD1"/>
    <w:rsid w:val="00D70E6F"/>
    <w:rsid w:val="00D70F3C"/>
    <w:rsid w:val="00D7240C"/>
    <w:rsid w:val="00D727E3"/>
    <w:rsid w:val="00D72BC2"/>
    <w:rsid w:val="00D73CEE"/>
    <w:rsid w:val="00D74E1C"/>
    <w:rsid w:val="00D74F4E"/>
    <w:rsid w:val="00D76501"/>
    <w:rsid w:val="00D77597"/>
    <w:rsid w:val="00D81864"/>
    <w:rsid w:val="00D90D8B"/>
    <w:rsid w:val="00D92F4E"/>
    <w:rsid w:val="00D9310D"/>
    <w:rsid w:val="00D93496"/>
    <w:rsid w:val="00D93630"/>
    <w:rsid w:val="00D93DD6"/>
    <w:rsid w:val="00D9513D"/>
    <w:rsid w:val="00D9630C"/>
    <w:rsid w:val="00D975F8"/>
    <w:rsid w:val="00DA117E"/>
    <w:rsid w:val="00DA416F"/>
    <w:rsid w:val="00DA4FAC"/>
    <w:rsid w:val="00DA5A40"/>
    <w:rsid w:val="00DA5C9C"/>
    <w:rsid w:val="00DA5EF5"/>
    <w:rsid w:val="00DA64E6"/>
    <w:rsid w:val="00DA6D83"/>
    <w:rsid w:val="00DA6FC3"/>
    <w:rsid w:val="00DB0245"/>
    <w:rsid w:val="00DB037E"/>
    <w:rsid w:val="00DB0694"/>
    <w:rsid w:val="00DB12BA"/>
    <w:rsid w:val="00DB1FFE"/>
    <w:rsid w:val="00DB26DA"/>
    <w:rsid w:val="00DB3EA2"/>
    <w:rsid w:val="00DB46A3"/>
    <w:rsid w:val="00DB5159"/>
    <w:rsid w:val="00DB5AF8"/>
    <w:rsid w:val="00DB6D37"/>
    <w:rsid w:val="00DC0918"/>
    <w:rsid w:val="00DC0972"/>
    <w:rsid w:val="00DC0A98"/>
    <w:rsid w:val="00DC12BE"/>
    <w:rsid w:val="00DC1F8C"/>
    <w:rsid w:val="00DC22F7"/>
    <w:rsid w:val="00DC653C"/>
    <w:rsid w:val="00DC65A2"/>
    <w:rsid w:val="00DC7A51"/>
    <w:rsid w:val="00DD081A"/>
    <w:rsid w:val="00DD2800"/>
    <w:rsid w:val="00DD2ED6"/>
    <w:rsid w:val="00DD357F"/>
    <w:rsid w:val="00DD57F2"/>
    <w:rsid w:val="00DD6078"/>
    <w:rsid w:val="00DD7685"/>
    <w:rsid w:val="00DD76F0"/>
    <w:rsid w:val="00DD7C60"/>
    <w:rsid w:val="00DE234D"/>
    <w:rsid w:val="00DE390E"/>
    <w:rsid w:val="00DE3AA7"/>
    <w:rsid w:val="00DE4A79"/>
    <w:rsid w:val="00DE616B"/>
    <w:rsid w:val="00DE626D"/>
    <w:rsid w:val="00DE7792"/>
    <w:rsid w:val="00DF0906"/>
    <w:rsid w:val="00DF14BD"/>
    <w:rsid w:val="00DF1BE2"/>
    <w:rsid w:val="00DF2FDF"/>
    <w:rsid w:val="00DF3F52"/>
    <w:rsid w:val="00DF70E2"/>
    <w:rsid w:val="00DF7AAD"/>
    <w:rsid w:val="00E00733"/>
    <w:rsid w:val="00E00D28"/>
    <w:rsid w:val="00E00DCD"/>
    <w:rsid w:val="00E04E4F"/>
    <w:rsid w:val="00E04FB1"/>
    <w:rsid w:val="00E06CB5"/>
    <w:rsid w:val="00E1053C"/>
    <w:rsid w:val="00E108DD"/>
    <w:rsid w:val="00E174E4"/>
    <w:rsid w:val="00E17C48"/>
    <w:rsid w:val="00E20D28"/>
    <w:rsid w:val="00E21547"/>
    <w:rsid w:val="00E21DA6"/>
    <w:rsid w:val="00E22398"/>
    <w:rsid w:val="00E2260C"/>
    <w:rsid w:val="00E24435"/>
    <w:rsid w:val="00E24F18"/>
    <w:rsid w:val="00E24FC8"/>
    <w:rsid w:val="00E26207"/>
    <w:rsid w:val="00E26BFB"/>
    <w:rsid w:val="00E276C4"/>
    <w:rsid w:val="00E2797F"/>
    <w:rsid w:val="00E27C7D"/>
    <w:rsid w:val="00E30CC2"/>
    <w:rsid w:val="00E336E0"/>
    <w:rsid w:val="00E34551"/>
    <w:rsid w:val="00E36D02"/>
    <w:rsid w:val="00E37528"/>
    <w:rsid w:val="00E40F9F"/>
    <w:rsid w:val="00E4203D"/>
    <w:rsid w:val="00E43211"/>
    <w:rsid w:val="00E434A0"/>
    <w:rsid w:val="00E44EA5"/>
    <w:rsid w:val="00E451C1"/>
    <w:rsid w:val="00E45ADB"/>
    <w:rsid w:val="00E46BDB"/>
    <w:rsid w:val="00E46FB8"/>
    <w:rsid w:val="00E47ACC"/>
    <w:rsid w:val="00E50F8F"/>
    <w:rsid w:val="00E51640"/>
    <w:rsid w:val="00E53AF5"/>
    <w:rsid w:val="00E53F86"/>
    <w:rsid w:val="00E54AAA"/>
    <w:rsid w:val="00E54F46"/>
    <w:rsid w:val="00E55E60"/>
    <w:rsid w:val="00E565B1"/>
    <w:rsid w:val="00E576CF"/>
    <w:rsid w:val="00E65B50"/>
    <w:rsid w:val="00E672CF"/>
    <w:rsid w:val="00E702C2"/>
    <w:rsid w:val="00E71820"/>
    <w:rsid w:val="00E71886"/>
    <w:rsid w:val="00E726F4"/>
    <w:rsid w:val="00E74BAF"/>
    <w:rsid w:val="00E75FDC"/>
    <w:rsid w:val="00E766E6"/>
    <w:rsid w:val="00E769D8"/>
    <w:rsid w:val="00E76BDA"/>
    <w:rsid w:val="00E76CE0"/>
    <w:rsid w:val="00E779ED"/>
    <w:rsid w:val="00E804E4"/>
    <w:rsid w:val="00E81698"/>
    <w:rsid w:val="00E81700"/>
    <w:rsid w:val="00E81B36"/>
    <w:rsid w:val="00E83A64"/>
    <w:rsid w:val="00E84034"/>
    <w:rsid w:val="00E8421B"/>
    <w:rsid w:val="00E90431"/>
    <w:rsid w:val="00E91036"/>
    <w:rsid w:val="00E9157F"/>
    <w:rsid w:val="00E91717"/>
    <w:rsid w:val="00E91884"/>
    <w:rsid w:val="00E91E61"/>
    <w:rsid w:val="00E9327D"/>
    <w:rsid w:val="00E937E7"/>
    <w:rsid w:val="00E93FE6"/>
    <w:rsid w:val="00E946F2"/>
    <w:rsid w:val="00E94F10"/>
    <w:rsid w:val="00E9523F"/>
    <w:rsid w:val="00E95BA7"/>
    <w:rsid w:val="00E95FAB"/>
    <w:rsid w:val="00E969D1"/>
    <w:rsid w:val="00EA2A78"/>
    <w:rsid w:val="00EA3982"/>
    <w:rsid w:val="00EA610D"/>
    <w:rsid w:val="00EA6AF0"/>
    <w:rsid w:val="00EA7ED0"/>
    <w:rsid w:val="00EB0279"/>
    <w:rsid w:val="00EB1CA2"/>
    <w:rsid w:val="00EB2A4E"/>
    <w:rsid w:val="00EB2E8D"/>
    <w:rsid w:val="00EB3A29"/>
    <w:rsid w:val="00EB4216"/>
    <w:rsid w:val="00EB7889"/>
    <w:rsid w:val="00EC11DA"/>
    <w:rsid w:val="00EC17A4"/>
    <w:rsid w:val="00EC2E28"/>
    <w:rsid w:val="00EC366C"/>
    <w:rsid w:val="00EC3929"/>
    <w:rsid w:val="00EC444D"/>
    <w:rsid w:val="00EC481B"/>
    <w:rsid w:val="00EC6583"/>
    <w:rsid w:val="00EC76EF"/>
    <w:rsid w:val="00ED00B7"/>
    <w:rsid w:val="00ED01D4"/>
    <w:rsid w:val="00ED0703"/>
    <w:rsid w:val="00ED1289"/>
    <w:rsid w:val="00ED12BF"/>
    <w:rsid w:val="00ED29B5"/>
    <w:rsid w:val="00ED324D"/>
    <w:rsid w:val="00ED3397"/>
    <w:rsid w:val="00ED4B6A"/>
    <w:rsid w:val="00EE03E4"/>
    <w:rsid w:val="00EE2519"/>
    <w:rsid w:val="00EE27D8"/>
    <w:rsid w:val="00EE3054"/>
    <w:rsid w:val="00EE409F"/>
    <w:rsid w:val="00EE45C0"/>
    <w:rsid w:val="00EE4B90"/>
    <w:rsid w:val="00EE587A"/>
    <w:rsid w:val="00EE647F"/>
    <w:rsid w:val="00EE6BD1"/>
    <w:rsid w:val="00EF38B8"/>
    <w:rsid w:val="00EF3DD0"/>
    <w:rsid w:val="00EF3DD6"/>
    <w:rsid w:val="00EF4B66"/>
    <w:rsid w:val="00EF599B"/>
    <w:rsid w:val="00EF7E19"/>
    <w:rsid w:val="00F03742"/>
    <w:rsid w:val="00F03D20"/>
    <w:rsid w:val="00F03F3D"/>
    <w:rsid w:val="00F04720"/>
    <w:rsid w:val="00F06967"/>
    <w:rsid w:val="00F12615"/>
    <w:rsid w:val="00F12774"/>
    <w:rsid w:val="00F1528E"/>
    <w:rsid w:val="00F1554A"/>
    <w:rsid w:val="00F232A1"/>
    <w:rsid w:val="00F2330A"/>
    <w:rsid w:val="00F23609"/>
    <w:rsid w:val="00F2370B"/>
    <w:rsid w:val="00F241A2"/>
    <w:rsid w:val="00F24931"/>
    <w:rsid w:val="00F2513C"/>
    <w:rsid w:val="00F260BA"/>
    <w:rsid w:val="00F2723B"/>
    <w:rsid w:val="00F274CA"/>
    <w:rsid w:val="00F278CD"/>
    <w:rsid w:val="00F27A1F"/>
    <w:rsid w:val="00F317CF"/>
    <w:rsid w:val="00F34685"/>
    <w:rsid w:val="00F35749"/>
    <w:rsid w:val="00F36236"/>
    <w:rsid w:val="00F3663B"/>
    <w:rsid w:val="00F37B6A"/>
    <w:rsid w:val="00F42740"/>
    <w:rsid w:val="00F4362E"/>
    <w:rsid w:val="00F44D20"/>
    <w:rsid w:val="00F45156"/>
    <w:rsid w:val="00F45546"/>
    <w:rsid w:val="00F461CD"/>
    <w:rsid w:val="00F46D03"/>
    <w:rsid w:val="00F46D60"/>
    <w:rsid w:val="00F50300"/>
    <w:rsid w:val="00F508AC"/>
    <w:rsid w:val="00F51161"/>
    <w:rsid w:val="00F518C6"/>
    <w:rsid w:val="00F522E0"/>
    <w:rsid w:val="00F5293A"/>
    <w:rsid w:val="00F53A77"/>
    <w:rsid w:val="00F53EC9"/>
    <w:rsid w:val="00F56CEE"/>
    <w:rsid w:val="00F57137"/>
    <w:rsid w:val="00F605E0"/>
    <w:rsid w:val="00F611FD"/>
    <w:rsid w:val="00F61297"/>
    <w:rsid w:val="00F627C6"/>
    <w:rsid w:val="00F6463A"/>
    <w:rsid w:val="00F6508E"/>
    <w:rsid w:val="00F67990"/>
    <w:rsid w:val="00F67E2C"/>
    <w:rsid w:val="00F70AAF"/>
    <w:rsid w:val="00F70F13"/>
    <w:rsid w:val="00F70FAC"/>
    <w:rsid w:val="00F71335"/>
    <w:rsid w:val="00F73253"/>
    <w:rsid w:val="00F7582C"/>
    <w:rsid w:val="00F7585D"/>
    <w:rsid w:val="00F773FA"/>
    <w:rsid w:val="00F80803"/>
    <w:rsid w:val="00F812CF"/>
    <w:rsid w:val="00F81A0A"/>
    <w:rsid w:val="00F81C0B"/>
    <w:rsid w:val="00F8271E"/>
    <w:rsid w:val="00F82D3E"/>
    <w:rsid w:val="00F836F4"/>
    <w:rsid w:val="00F848CD"/>
    <w:rsid w:val="00F864D0"/>
    <w:rsid w:val="00F86D9C"/>
    <w:rsid w:val="00F8718E"/>
    <w:rsid w:val="00F922F7"/>
    <w:rsid w:val="00F93C0C"/>
    <w:rsid w:val="00F941F7"/>
    <w:rsid w:val="00F9433A"/>
    <w:rsid w:val="00F9479E"/>
    <w:rsid w:val="00F95322"/>
    <w:rsid w:val="00F95707"/>
    <w:rsid w:val="00F9588E"/>
    <w:rsid w:val="00F95E91"/>
    <w:rsid w:val="00F968A6"/>
    <w:rsid w:val="00F97004"/>
    <w:rsid w:val="00F974FF"/>
    <w:rsid w:val="00F97942"/>
    <w:rsid w:val="00FA0242"/>
    <w:rsid w:val="00FA077B"/>
    <w:rsid w:val="00FA0B5B"/>
    <w:rsid w:val="00FA22C4"/>
    <w:rsid w:val="00FA2AAD"/>
    <w:rsid w:val="00FA3F56"/>
    <w:rsid w:val="00FA6841"/>
    <w:rsid w:val="00FA7994"/>
    <w:rsid w:val="00FB1090"/>
    <w:rsid w:val="00FB114A"/>
    <w:rsid w:val="00FB188E"/>
    <w:rsid w:val="00FB22F5"/>
    <w:rsid w:val="00FB266F"/>
    <w:rsid w:val="00FB58A7"/>
    <w:rsid w:val="00FB5ED4"/>
    <w:rsid w:val="00FB7A5E"/>
    <w:rsid w:val="00FB7CDE"/>
    <w:rsid w:val="00FC0716"/>
    <w:rsid w:val="00FC0E1E"/>
    <w:rsid w:val="00FC20C5"/>
    <w:rsid w:val="00FC232E"/>
    <w:rsid w:val="00FC375A"/>
    <w:rsid w:val="00FC3868"/>
    <w:rsid w:val="00FC4041"/>
    <w:rsid w:val="00FC484D"/>
    <w:rsid w:val="00FC4BE2"/>
    <w:rsid w:val="00FC5760"/>
    <w:rsid w:val="00FC6BA7"/>
    <w:rsid w:val="00FC73A9"/>
    <w:rsid w:val="00FD0DAF"/>
    <w:rsid w:val="00FD0F53"/>
    <w:rsid w:val="00FD2FBB"/>
    <w:rsid w:val="00FD357B"/>
    <w:rsid w:val="00FD38EA"/>
    <w:rsid w:val="00FD3BA7"/>
    <w:rsid w:val="00FD3C8B"/>
    <w:rsid w:val="00FD4CA5"/>
    <w:rsid w:val="00FD51BF"/>
    <w:rsid w:val="00FE46A6"/>
    <w:rsid w:val="00FE4937"/>
    <w:rsid w:val="00FE4A6A"/>
    <w:rsid w:val="00FE51FE"/>
    <w:rsid w:val="00FE5E9A"/>
    <w:rsid w:val="00FE71AB"/>
    <w:rsid w:val="00FE794E"/>
    <w:rsid w:val="00FF1181"/>
    <w:rsid w:val="00FF2121"/>
    <w:rsid w:val="00FF2E5F"/>
    <w:rsid w:val="00FF3255"/>
    <w:rsid w:val="00FF3421"/>
    <w:rsid w:val="00FF39EC"/>
    <w:rsid w:val="00FF42AF"/>
    <w:rsid w:val="00FF51FB"/>
    <w:rsid w:val="00FF602B"/>
    <w:rsid w:val="00FF647C"/>
    <w:rsid w:val="00FF66DC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A6D7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137"/>
    <w:pPr>
      <w:widowControl w:val="0"/>
      <w:spacing w:line="276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A60A9"/>
    <w:pPr>
      <w:keepNext/>
      <w:keepLines/>
      <w:numPr>
        <w:numId w:val="1"/>
      </w:numPr>
      <w:spacing w:before="120" w:after="120" w:line="578" w:lineRule="auto"/>
      <w:jc w:val="left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752DAA"/>
    <w:pPr>
      <w:keepNext/>
      <w:keepLines/>
      <w:numPr>
        <w:ilvl w:val="1"/>
        <w:numId w:val="1"/>
      </w:numPr>
      <w:pBdr>
        <w:bottom w:val="single" w:sz="4" w:space="1" w:color="auto"/>
      </w:pBdr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rsid w:val="002A60A9"/>
    <w:pPr>
      <w:keepNext/>
      <w:keepLines/>
      <w:numPr>
        <w:ilvl w:val="2"/>
        <w:numId w:val="1"/>
      </w:numPr>
      <w:spacing w:before="40" w:after="40" w:line="415" w:lineRule="auto"/>
      <w:jc w:val="left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"/>
    <w:next w:val="a"/>
    <w:qFormat/>
    <w:rsid w:val="002A60A9"/>
    <w:pPr>
      <w:keepNext/>
      <w:keepLines/>
      <w:numPr>
        <w:ilvl w:val="3"/>
        <w:numId w:val="1"/>
      </w:numPr>
      <w:spacing w:before="20" w:after="20" w:line="377" w:lineRule="auto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qFormat/>
    <w:rsid w:val="002A60A9"/>
    <w:pPr>
      <w:keepNext/>
      <w:keepLines/>
      <w:numPr>
        <w:ilvl w:val="4"/>
        <w:numId w:val="1"/>
      </w:numPr>
      <w:spacing w:before="20" w:after="20" w:line="319" w:lineRule="auto"/>
      <w:outlineLvl w:val="4"/>
    </w:pPr>
    <w:rPr>
      <w:rFonts w:ascii="Arial" w:hAnsi="Arial"/>
      <w:bCs/>
      <w:szCs w:val="28"/>
    </w:rPr>
  </w:style>
  <w:style w:type="paragraph" w:styleId="6">
    <w:name w:val="heading 6"/>
    <w:aliases w:val="段内分级1"/>
    <w:basedOn w:val="a"/>
    <w:next w:val="a"/>
    <w:qFormat/>
    <w:rsid w:val="002A60A9"/>
    <w:pPr>
      <w:keepNext/>
      <w:keepLines/>
      <w:numPr>
        <w:ilvl w:val="5"/>
        <w:numId w:val="1"/>
      </w:numPr>
      <w:tabs>
        <w:tab w:val="left" w:pos="540"/>
      </w:tabs>
      <w:spacing w:line="319" w:lineRule="auto"/>
      <w:outlineLvl w:val="5"/>
    </w:pPr>
    <w:rPr>
      <w:rFonts w:ascii="Arial" w:hAnsi="Arial"/>
      <w:bCs/>
    </w:rPr>
  </w:style>
  <w:style w:type="paragraph" w:styleId="7">
    <w:name w:val="heading 7"/>
    <w:aliases w:val="标题 7，段内分级2"/>
    <w:basedOn w:val="a"/>
    <w:next w:val="a"/>
    <w:qFormat/>
    <w:rsid w:val="002A60A9"/>
    <w:pPr>
      <w:keepNext/>
      <w:keepLines/>
      <w:numPr>
        <w:ilvl w:val="6"/>
        <w:numId w:val="1"/>
      </w:numPr>
      <w:tabs>
        <w:tab w:val="left" w:pos="900"/>
      </w:tabs>
      <w:spacing w:line="319" w:lineRule="auto"/>
      <w:outlineLvl w:val="6"/>
    </w:pPr>
    <w:rPr>
      <w:rFonts w:ascii="Arial" w:hAnsi="Arial"/>
      <w:bCs/>
    </w:rPr>
  </w:style>
  <w:style w:type="paragraph" w:styleId="8">
    <w:name w:val="heading 8"/>
    <w:basedOn w:val="a"/>
    <w:next w:val="a"/>
    <w:qFormat/>
    <w:rsid w:val="002A60A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2A60A9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6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A6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sid w:val="002A60A9"/>
    <w:rPr>
      <w:color w:val="0000FF"/>
      <w:u w:val="single"/>
    </w:rPr>
  </w:style>
  <w:style w:type="paragraph" w:styleId="a6">
    <w:name w:val="caption"/>
    <w:basedOn w:val="a"/>
    <w:next w:val="a"/>
    <w:qFormat/>
    <w:rsid w:val="002A60A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2A60A9"/>
    <w:pPr>
      <w:spacing w:before="120" w:after="120"/>
      <w:jc w:val="left"/>
    </w:pPr>
    <w:rPr>
      <w:b/>
      <w:bCs/>
      <w:caps/>
    </w:rPr>
  </w:style>
  <w:style w:type="paragraph" w:styleId="30">
    <w:name w:val="toc 3"/>
    <w:basedOn w:val="a"/>
    <w:next w:val="a"/>
    <w:autoRedefine/>
    <w:uiPriority w:val="39"/>
    <w:rsid w:val="002A60A9"/>
    <w:pPr>
      <w:ind w:left="420"/>
      <w:jc w:val="left"/>
    </w:pPr>
    <w:rPr>
      <w:iCs/>
    </w:rPr>
  </w:style>
  <w:style w:type="paragraph" w:styleId="a7">
    <w:name w:val="Title"/>
    <w:basedOn w:val="a"/>
    <w:qFormat/>
    <w:rsid w:val="002A60A9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styleId="80">
    <w:name w:val="toc 8"/>
    <w:basedOn w:val="a"/>
    <w:next w:val="a"/>
    <w:autoRedefine/>
    <w:semiHidden/>
    <w:rsid w:val="002A60A9"/>
    <w:pPr>
      <w:ind w:left="1470"/>
      <w:jc w:val="left"/>
    </w:pPr>
    <w:rPr>
      <w:szCs w:val="21"/>
    </w:rPr>
  </w:style>
  <w:style w:type="paragraph" w:styleId="20">
    <w:name w:val="toc 2"/>
    <w:basedOn w:val="a"/>
    <w:next w:val="a"/>
    <w:autoRedefine/>
    <w:uiPriority w:val="39"/>
    <w:rsid w:val="002A60A9"/>
    <w:pPr>
      <w:ind w:left="210"/>
      <w:jc w:val="left"/>
    </w:pPr>
    <w:rPr>
      <w:smallCaps/>
    </w:rPr>
  </w:style>
  <w:style w:type="paragraph" w:styleId="40">
    <w:name w:val="toc 4"/>
    <w:basedOn w:val="a"/>
    <w:next w:val="a"/>
    <w:autoRedefine/>
    <w:semiHidden/>
    <w:rsid w:val="002A60A9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2A60A9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2A60A9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2A60A9"/>
    <w:pPr>
      <w:ind w:left="126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2A60A9"/>
    <w:pPr>
      <w:ind w:left="1680"/>
      <w:jc w:val="left"/>
    </w:pPr>
    <w:rPr>
      <w:szCs w:val="21"/>
    </w:rPr>
  </w:style>
  <w:style w:type="paragraph" w:styleId="a8">
    <w:name w:val="Document Map"/>
    <w:basedOn w:val="a"/>
    <w:semiHidden/>
    <w:rsid w:val="002A60A9"/>
    <w:pPr>
      <w:shd w:val="clear" w:color="auto" w:fill="000080"/>
    </w:pPr>
  </w:style>
  <w:style w:type="paragraph" w:styleId="a9">
    <w:name w:val="Body Text Indent"/>
    <w:basedOn w:val="a"/>
    <w:rsid w:val="002A60A9"/>
    <w:pPr>
      <w:ind w:firstLine="420"/>
    </w:pPr>
    <w:rPr>
      <w:color w:val="0000FF"/>
    </w:rPr>
  </w:style>
  <w:style w:type="paragraph" w:styleId="aa">
    <w:name w:val="Balloon Text"/>
    <w:basedOn w:val="a"/>
    <w:link w:val="Char"/>
    <w:rsid w:val="00324D2E"/>
    <w:rPr>
      <w:sz w:val="18"/>
      <w:szCs w:val="18"/>
    </w:rPr>
  </w:style>
  <w:style w:type="character" w:customStyle="1" w:styleId="Char">
    <w:name w:val="批注框文本 Char"/>
    <w:basedOn w:val="a0"/>
    <w:link w:val="aa"/>
    <w:rsid w:val="00324D2E"/>
    <w:rPr>
      <w:kern w:val="2"/>
      <w:sz w:val="18"/>
      <w:szCs w:val="18"/>
    </w:rPr>
  </w:style>
  <w:style w:type="character" w:styleId="ab">
    <w:name w:val="Strong"/>
    <w:basedOn w:val="a0"/>
    <w:qFormat/>
    <w:rsid w:val="00A65368"/>
    <w:rPr>
      <w:b/>
      <w:bCs/>
    </w:rPr>
  </w:style>
  <w:style w:type="paragraph" w:styleId="ac">
    <w:name w:val="Quote"/>
    <w:basedOn w:val="a"/>
    <w:next w:val="a"/>
    <w:link w:val="Char0"/>
    <w:uiPriority w:val="29"/>
    <w:qFormat/>
    <w:rsid w:val="00A653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jc w:val="left"/>
    </w:pPr>
    <w:rPr>
      <w:iCs/>
      <w:color w:val="262626" w:themeColor="text1" w:themeTint="D9"/>
    </w:rPr>
  </w:style>
  <w:style w:type="character" w:customStyle="1" w:styleId="Char0">
    <w:name w:val="引用 Char"/>
    <w:basedOn w:val="a0"/>
    <w:link w:val="ac"/>
    <w:uiPriority w:val="29"/>
    <w:rsid w:val="00A65368"/>
    <w:rPr>
      <w:iCs/>
      <w:color w:val="262626" w:themeColor="text1" w:themeTint="D9"/>
      <w:kern w:val="2"/>
      <w:sz w:val="21"/>
      <w:szCs w:val="24"/>
      <w:shd w:val="clear" w:color="auto" w:fill="D9D9D9" w:themeFill="background1" w:themeFillShade="D9"/>
    </w:rPr>
  </w:style>
  <w:style w:type="paragraph" w:customStyle="1" w:styleId="ad">
    <w:name w:val="公式"/>
    <w:basedOn w:val="a"/>
    <w:link w:val="Char1"/>
    <w:qFormat/>
    <w:rsid w:val="00226B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wordWrap w:val="0"/>
      <w:jc w:val="left"/>
    </w:pPr>
    <w:rPr>
      <w:rFonts w:ascii="Courier New" w:hAnsi="Courier New"/>
      <w:iCs/>
      <w:color w:val="262626" w:themeColor="text1" w:themeTint="D9"/>
      <w:szCs w:val="21"/>
    </w:rPr>
  </w:style>
  <w:style w:type="character" w:customStyle="1" w:styleId="Char1">
    <w:name w:val="公式 Char"/>
    <w:basedOn w:val="a0"/>
    <w:link w:val="ad"/>
    <w:rsid w:val="00226BA4"/>
    <w:rPr>
      <w:rFonts w:ascii="Courier New" w:hAnsi="Courier New"/>
      <w:iCs/>
      <w:color w:val="262626" w:themeColor="text1" w:themeTint="D9"/>
      <w:kern w:val="2"/>
      <w:sz w:val="21"/>
      <w:szCs w:val="21"/>
      <w:shd w:val="clear" w:color="auto" w:fill="D9D9D9" w:themeFill="background1" w:themeFillShade="D9"/>
    </w:rPr>
  </w:style>
  <w:style w:type="paragraph" w:styleId="ae">
    <w:name w:val="List Paragraph"/>
    <w:basedOn w:val="a"/>
    <w:uiPriority w:val="34"/>
    <w:qFormat/>
    <w:rsid w:val="00AC56AC"/>
    <w:pPr>
      <w:ind w:firstLineChars="200" w:firstLine="420"/>
    </w:pPr>
  </w:style>
  <w:style w:type="paragraph" w:styleId="af">
    <w:name w:val="annotation text"/>
    <w:basedOn w:val="a"/>
    <w:link w:val="Char2"/>
    <w:rsid w:val="00602D88"/>
    <w:pPr>
      <w:spacing w:line="240" w:lineRule="auto"/>
      <w:jc w:val="left"/>
    </w:pPr>
    <w:rPr>
      <w:szCs w:val="20"/>
    </w:rPr>
  </w:style>
  <w:style w:type="character" w:customStyle="1" w:styleId="Char2">
    <w:name w:val="批注文字 Char"/>
    <w:basedOn w:val="a0"/>
    <w:link w:val="af"/>
    <w:rsid w:val="00602D88"/>
    <w:rPr>
      <w:kern w:val="2"/>
      <w:sz w:val="21"/>
    </w:rPr>
  </w:style>
  <w:style w:type="character" w:styleId="af0">
    <w:name w:val="annotation reference"/>
    <w:basedOn w:val="a0"/>
    <w:semiHidden/>
    <w:unhideWhenUsed/>
    <w:rPr>
      <w:sz w:val="21"/>
      <w:szCs w:val="21"/>
    </w:rPr>
  </w:style>
  <w:style w:type="table" w:styleId="af1">
    <w:name w:val="Table Grid"/>
    <w:basedOn w:val="a1"/>
    <w:rsid w:val="00000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a1"/>
    <w:uiPriority w:val="42"/>
    <w:rsid w:val="00000CD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000C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a1"/>
    <w:uiPriority w:val="45"/>
    <w:rsid w:val="00000C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1">
    <w:name w:val="Medium List 2 Accent 1"/>
    <w:basedOn w:val="a1"/>
    <w:uiPriority w:val="66"/>
    <w:rsid w:val="00625E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00373D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2">
    <w:name w:val="Normal (Web)"/>
    <w:basedOn w:val="a"/>
    <w:uiPriority w:val="99"/>
    <w:semiHidden/>
    <w:unhideWhenUsed/>
    <w:rsid w:val="0005711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rsid w:val="00F57137"/>
    <w:rPr>
      <w:rFonts w:ascii="Arial" w:hAnsi="Arial"/>
      <w:b/>
      <w:bCs/>
      <w:kern w:val="4"/>
      <w:sz w:val="24"/>
      <w:szCs w:val="32"/>
    </w:rPr>
  </w:style>
  <w:style w:type="character" w:styleId="af3">
    <w:name w:val="Placeholder Text"/>
    <w:basedOn w:val="a0"/>
    <w:uiPriority w:val="99"/>
    <w:semiHidden/>
    <w:rsid w:val="004E50B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137"/>
    <w:pPr>
      <w:widowControl w:val="0"/>
      <w:spacing w:line="276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A60A9"/>
    <w:pPr>
      <w:keepNext/>
      <w:keepLines/>
      <w:numPr>
        <w:numId w:val="1"/>
      </w:numPr>
      <w:spacing w:before="120" w:after="120" w:line="578" w:lineRule="auto"/>
      <w:jc w:val="left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752DAA"/>
    <w:pPr>
      <w:keepNext/>
      <w:keepLines/>
      <w:numPr>
        <w:ilvl w:val="1"/>
        <w:numId w:val="1"/>
      </w:numPr>
      <w:pBdr>
        <w:bottom w:val="single" w:sz="4" w:space="1" w:color="auto"/>
      </w:pBdr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rsid w:val="002A60A9"/>
    <w:pPr>
      <w:keepNext/>
      <w:keepLines/>
      <w:numPr>
        <w:ilvl w:val="2"/>
        <w:numId w:val="1"/>
      </w:numPr>
      <w:spacing w:before="40" w:after="40" w:line="415" w:lineRule="auto"/>
      <w:jc w:val="left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"/>
    <w:next w:val="a"/>
    <w:qFormat/>
    <w:rsid w:val="002A60A9"/>
    <w:pPr>
      <w:keepNext/>
      <w:keepLines/>
      <w:numPr>
        <w:ilvl w:val="3"/>
        <w:numId w:val="1"/>
      </w:numPr>
      <w:spacing w:before="20" w:after="20" w:line="377" w:lineRule="auto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qFormat/>
    <w:rsid w:val="002A60A9"/>
    <w:pPr>
      <w:keepNext/>
      <w:keepLines/>
      <w:numPr>
        <w:ilvl w:val="4"/>
        <w:numId w:val="1"/>
      </w:numPr>
      <w:spacing w:before="20" w:after="20" w:line="319" w:lineRule="auto"/>
      <w:outlineLvl w:val="4"/>
    </w:pPr>
    <w:rPr>
      <w:rFonts w:ascii="Arial" w:hAnsi="Arial"/>
      <w:bCs/>
      <w:szCs w:val="28"/>
    </w:rPr>
  </w:style>
  <w:style w:type="paragraph" w:styleId="6">
    <w:name w:val="heading 6"/>
    <w:aliases w:val="段内分级1"/>
    <w:basedOn w:val="a"/>
    <w:next w:val="a"/>
    <w:qFormat/>
    <w:rsid w:val="002A60A9"/>
    <w:pPr>
      <w:keepNext/>
      <w:keepLines/>
      <w:numPr>
        <w:ilvl w:val="5"/>
        <w:numId w:val="1"/>
      </w:numPr>
      <w:tabs>
        <w:tab w:val="left" w:pos="540"/>
      </w:tabs>
      <w:spacing w:line="319" w:lineRule="auto"/>
      <w:outlineLvl w:val="5"/>
    </w:pPr>
    <w:rPr>
      <w:rFonts w:ascii="Arial" w:hAnsi="Arial"/>
      <w:bCs/>
    </w:rPr>
  </w:style>
  <w:style w:type="paragraph" w:styleId="7">
    <w:name w:val="heading 7"/>
    <w:aliases w:val="标题 7，段内分级2"/>
    <w:basedOn w:val="a"/>
    <w:next w:val="a"/>
    <w:qFormat/>
    <w:rsid w:val="002A60A9"/>
    <w:pPr>
      <w:keepNext/>
      <w:keepLines/>
      <w:numPr>
        <w:ilvl w:val="6"/>
        <w:numId w:val="1"/>
      </w:numPr>
      <w:tabs>
        <w:tab w:val="left" w:pos="900"/>
      </w:tabs>
      <w:spacing w:line="319" w:lineRule="auto"/>
      <w:outlineLvl w:val="6"/>
    </w:pPr>
    <w:rPr>
      <w:rFonts w:ascii="Arial" w:hAnsi="Arial"/>
      <w:bCs/>
    </w:rPr>
  </w:style>
  <w:style w:type="paragraph" w:styleId="8">
    <w:name w:val="heading 8"/>
    <w:basedOn w:val="a"/>
    <w:next w:val="a"/>
    <w:qFormat/>
    <w:rsid w:val="002A60A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2A60A9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6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A6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sid w:val="002A60A9"/>
    <w:rPr>
      <w:color w:val="0000FF"/>
      <w:u w:val="single"/>
    </w:rPr>
  </w:style>
  <w:style w:type="paragraph" w:styleId="a6">
    <w:name w:val="caption"/>
    <w:basedOn w:val="a"/>
    <w:next w:val="a"/>
    <w:qFormat/>
    <w:rsid w:val="002A60A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2A60A9"/>
    <w:pPr>
      <w:spacing w:before="120" w:after="120"/>
      <w:jc w:val="left"/>
    </w:pPr>
    <w:rPr>
      <w:b/>
      <w:bCs/>
      <w:caps/>
    </w:rPr>
  </w:style>
  <w:style w:type="paragraph" w:styleId="30">
    <w:name w:val="toc 3"/>
    <w:basedOn w:val="a"/>
    <w:next w:val="a"/>
    <w:autoRedefine/>
    <w:uiPriority w:val="39"/>
    <w:rsid w:val="002A60A9"/>
    <w:pPr>
      <w:ind w:left="420"/>
      <w:jc w:val="left"/>
    </w:pPr>
    <w:rPr>
      <w:iCs/>
    </w:rPr>
  </w:style>
  <w:style w:type="paragraph" w:styleId="a7">
    <w:name w:val="Title"/>
    <w:basedOn w:val="a"/>
    <w:qFormat/>
    <w:rsid w:val="002A60A9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styleId="80">
    <w:name w:val="toc 8"/>
    <w:basedOn w:val="a"/>
    <w:next w:val="a"/>
    <w:autoRedefine/>
    <w:semiHidden/>
    <w:rsid w:val="002A60A9"/>
    <w:pPr>
      <w:ind w:left="1470"/>
      <w:jc w:val="left"/>
    </w:pPr>
    <w:rPr>
      <w:szCs w:val="21"/>
    </w:rPr>
  </w:style>
  <w:style w:type="paragraph" w:styleId="20">
    <w:name w:val="toc 2"/>
    <w:basedOn w:val="a"/>
    <w:next w:val="a"/>
    <w:autoRedefine/>
    <w:uiPriority w:val="39"/>
    <w:rsid w:val="002A60A9"/>
    <w:pPr>
      <w:ind w:left="210"/>
      <w:jc w:val="left"/>
    </w:pPr>
    <w:rPr>
      <w:smallCaps/>
    </w:rPr>
  </w:style>
  <w:style w:type="paragraph" w:styleId="40">
    <w:name w:val="toc 4"/>
    <w:basedOn w:val="a"/>
    <w:next w:val="a"/>
    <w:autoRedefine/>
    <w:semiHidden/>
    <w:rsid w:val="002A60A9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2A60A9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2A60A9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2A60A9"/>
    <w:pPr>
      <w:ind w:left="126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2A60A9"/>
    <w:pPr>
      <w:ind w:left="1680"/>
      <w:jc w:val="left"/>
    </w:pPr>
    <w:rPr>
      <w:szCs w:val="21"/>
    </w:rPr>
  </w:style>
  <w:style w:type="paragraph" w:styleId="a8">
    <w:name w:val="Document Map"/>
    <w:basedOn w:val="a"/>
    <w:semiHidden/>
    <w:rsid w:val="002A60A9"/>
    <w:pPr>
      <w:shd w:val="clear" w:color="auto" w:fill="000080"/>
    </w:pPr>
  </w:style>
  <w:style w:type="paragraph" w:styleId="a9">
    <w:name w:val="Body Text Indent"/>
    <w:basedOn w:val="a"/>
    <w:rsid w:val="002A60A9"/>
    <w:pPr>
      <w:ind w:firstLine="420"/>
    </w:pPr>
    <w:rPr>
      <w:color w:val="0000FF"/>
    </w:rPr>
  </w:style>
  <w:style w:type="paragraph" w:styleId="aa">
    <w:name w:val="Balloon Text"/>
    <w:basedOn w:val="a"/>
    <w:link w:val="Char"/>
    <w:rsid w:val="00324D2E"/>
    <w:rPr>
      <w:sz w:val="18"/>
      <w:szCs w:val="18"/>
    </w:rPr>
  </w:style>
  <w:style w:type="character" w:customStyle="1" w:styleId="Char">
    <w:name w:val="批注框文本 Char"/>
    <w:basedOn w:val="a0"/>
    <w:link w:val="aa"/>
    <w:rsid w:val="00324D2E"/>
    <w:rPr>
      <w:kern w:val="2"/>
      <w:sz w:val="18"/>
      <w:szCs w:val="18"/>
    </w:rPr>
  </w:style>
  <w:style w:type="character" w:styleId="ab">
    <w:name w:val="Strong"/>
    <w:basedOn w:val="a0"/>
    <w:qFormat/>
    <w:rsid w:val="00A65368"/>
    <w:rPr>
      <w:b/>
      <w:bCs/>
    </w:rPr>
  </w:style>
  <w:style w:type="paragraph" w:styleId="ac">
    <w:name w:val="Quote"/>
    <w:basedOn w:val="a"/>
    <w:next w:val="a"/>
    <w:link w:val="Char0"/>
    <w:uiPriority w:val="29"/>
    <w:qFormat/>
    <w:rsid w:val="00A653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jc w:val="left"/>
    </w:pPr>
    <w:rPr>
      <w:iCs/>
      <w:color w:val="262626" w:themeColor="text1" w:themeTint="D9"/>
    </w:rPr>
  </w:style>
  <w:style w:type="character" w:customStyle="1" w:styleId="Char0">
    <w:name w:val="引用 Char"/>
    <w:basedOn w:val="a0"/>
    <w:link w:val="ac"/>
    <w:uiPriority w:val="29"/>
    <w:rsid w:val="00A65368"/>
    <w:rPr>
      <w:iCs/>
      <w:color w:val="262626" w:themeColor="text1" w:themeTint="D9"/>
      <w:kern w:val="2"/>
      <w:sz w:val="21"/>
      <w:szCs w:val="24"/>
      <w:shd w:val="clear" w:color="auto" w:fill="D9D9D9" w:themeFill="background1" w:themeFillShade="D9"/>
    </w:rPr>
  </w:style>
  <w:style w:type="paragraph" w:customStyle="1" w:styleId="ad">
    <w:name w:val="公式"/>
    <w:basedOn w:val="a"/>
    <w:link w:val="Char1"/>
    <w:qFormat/>
    <w:rsid w:val="00226B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wordWrap w:val="0"/>
      <w:jc w:val="left"/>
    </w:pPr>
    <w:rPr>
      <w:rFonts w:ascii="Courier New" w:hAnsi="Courier New"/>
      <w:iCs/>
      <w:color w:val="262626" w:themeColor="text1" w:themeTint="D9"/>
      <w:szCs w:val="21"/>
    </w:rPr>
  </w:style>
  <w:style w:type="character" w:customStyle="1" w:styleId="Char1">
    <w:name w:val="公式 Char"/>
    <w:basedOn w:val="a0"/>
    <w:link w:val="ad"/>
    <w:rsid w:val="00226BA4"/>
    <w:rPr>
      <w:rFonts w:ascii="Courier New" w:hAnsi="Courier New"/>
      <w:iCs/>
      <w:color w:val="262626" w:themeColor="text1" w:themeTint="D9"/>
      <w:kern w:val="2"/>
      <w:sz w:val="21"/>
      <w:szCs w:val="21"/>
      <w:shd w:val="clear" w:color="auto" w:fill="D9D9D9" w:themeFill="background1" w:themeFillShade="D9"/>
    </w:rPr>
  </w:style>
  <w:style w:type="paragraph" w:styleId="ae">
    <w:name w:val="List Paragraph"/>
    <w:basedOn w:val="a"/>
    <w:uiPriority w:val="34"/>
    <w:qFormat/>
    <w:rsid w:val="00AC56AC"/>
    <w:pPr>
      <w:ind w:firstLineChars="200" w:firstLine="420"/>
    </w:pPr>
  </w:style>
  <w:style w:type="paragraph" w:styleId="af">
    <w:name w:val="annotation text"/>
    <w:basedOn w:val="a"/>
    <w:link w:val="Char2"/>
    <w:rsid w:val="00602D88"/>
    <w:pPr>
      <w:spacing w:line="240" w:lineRule="auto"/>
      <w:jc w:val="left"/>
    </w:pPr>
    <w:rPr>
      <w:szCs w:val="20"/>
    </w:rPr>
  </w:style>
  <w:style w:type="character" w:customStyle="1" w:styleId="Char2">
    <w:name w:val="批注文字 Char"/>
    <w:basedOn w:val="a0"/>
    <w:link w:val="af"/>
    <w:rsid w:val="00602D88"/>
    <w:rPr>
      <w:kern w:val="2"/>
      <w:sz w:val="21"/>
    </w:rPr>
  </w:style>
  <w:style w:type="character" w:styleId="af0">
    <w:name w:val="annotation reference"/>
    <w:basedOn w:val="a0"/>
    <w:semiHidden/>
    <w:unhideWhenUsed/>
    <w:rPr>
      <w:sz w:val="21"/>
      <w:szCs w:val="21"/>
    </w:rPr>
  </w:style>
  <w:style w:type="table" w:styleId="af1">
    <w:name w:val="Table Grid"/>
    <w:basedOn w:val="a1"/>
    <w:rsid w:val="00000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a1"/>
    <w:uiPriority w:val="42"/>
    <w:rsid w:val="00000CD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000C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a1"/>
    <w:uiPriority w:val="45"/>
    <w:rsid w:val="00000C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1">
    <w:name w:val="Medium List 2 Accent 1"/>
    <w:basedOn w:val="a1"/>
    <w:uiPriority w:val="66"/>
    <w:rsid w:val="00625E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00373D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2">
    <w:name w:val="Normal (Web)"/>
    <w:basedOn w:val="a"/>
    <w:uiPriority w:val="99"/>
    <w:semiHidden/>
    <w:unhideWhenUsed/>
    <w:rsid w:val="0005711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rsid w:val="00F57137"/>
    <w:rPr>
      <w:rFonts w:ascii="Arial" w:hAnsi="Arial"/>
      <w:b/>
      <w:bCs/>
      <w:kern w:val="4"/>
      <w:sz w:val="24"/>
      <w:szCs w:val="32"/>
    </w:rPr>
  </w:style>
  <w:style w:type="character" w:styleId="af3">
    <w:name w:val="Placeholder Text"/>
    <w:basedOn w:val="a0"/>
    <w:uiPriority w:val="99"/>
    <w:semiHidden/>
    <w:rsid w:val="004E50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318">
      <w:bodyDiv w:val="1"/>
      <w:marLeft w:val="163"/>
      <w:marRight w:val="163"/>
      <w:marTop w:val="163"/>
      <w:marBottom w:val="16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24037;&#20316;&#22841;\&#22823;&#35805;II&#25991;&#26723;\&#22823;&#35805;&#35199;&#28216;2.5\&#22823;&#35805;2.5&#25991;&#26723;&#27169;&#29256;\&#31574;&#21010;&#31867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4F36B-C470-44DB-813F-67451313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策划类文档模板.dot</Template>
  <TotalTime>8692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Links>
    <vt:vector size="168" baseType="variant">
      <vt:variant>
        <vt:i4>1245240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_Toc329173542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_Toc329173541</vt:lpwstr>
      </vt:variant>
      <vt:variant>
        <vt:i4>1245240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_Toc329173540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_Toc329173539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_Toc329173538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_Toc329173537</vt:lpwstr>
      </vt:variant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_Toc329173536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_Toc329173535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_Toc329173534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_Toc329173533</vt:lpwstr>
      </vt:variant>
      <vt:variant>
        <vt:i4>1310776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_Toc329173532</vt:lpwstr>
      </vt:variant>
      <vt:variant>
        <vt:i4>1310776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_Toc329173531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_Toc329173530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_Toc329173529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_Toc329173528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_Toc329173527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_Toc329173526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_Toc329173525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_Toc329173524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_Toc329173523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_Toc329173522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_Toc329173521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_Toc329173520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_Toc329173519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_Toc329173518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_Toc329173517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_Toc329173516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_Toc329173515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工具</dc:title>
  <dc:subject/>
  <dc:creator>孙伟伟</dc:creator>
  <cp:keywords/>
  <dc:description/>
  <cp:lastModifiedBy>王超尘</cp:lastModifiedBy>
  <cp:revision>1301</cp:revision>
  <cp:lastPrinted>2015-08-05T12:58:00Z</cp:lastPrinted>
  <dcterms:created xsi:type="dcterms:W3CDTF">2015-10-12T13:29:00Z</dcterms:created>
  <dcterms:modified xsi:type="dcterms:W3CDTF">2017-04-17T08:44:00Z</dcterms:modified>
</cp:coreProperties>
</file>